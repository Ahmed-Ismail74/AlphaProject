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4AA7" w14:textId="77777777" w:rsidR="008E7CC7" w:rsidRPr="00C41289" w:rsidRDefault="008E7CC7" w:rsidP="008E7CC7">
      <w:pPr>
        <w:pStyle w:val="Header"/>
        <w:shd w:val="clear" w:color="auto" w:fill="DDD9C3"/>
        <w:tabs>
          <w:tab w:val="right" w:pos="10080"/>
        </w:tabs>
        <w:spacing w:after="240"/>
        <w:jc w:val="center"/>
        <w:rPr>
          <w:rFonts w:asciiTheme="majorBidi" w:hAnsiTheme="majorBidi" w:cstheme="majorBidi"/>
          <w:smallCaps/>
          <w:sz w:val="28"/>
        </w:rPr>
      </w:pPr>
      <w:bookmarkStart w:id="0" w:name="_Hlk158389866"/>
      <w:bookmarkStart w:id="1" w:name="_Hlk158389680"/>
      <w:r w:rsidRPr="00C41289">
        <w:rPr>
          <w:rFonts w:asciiTheme="majorBidi" w:hAnsiTheme="majorBidi" w:cstheme="majorBidi"/>
          <w:smallCaps/>
          <w:sz w:val="28"/>
        </w:rPr>
        <w:t>Field Specifications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E7CC7" w:rsidRPr="00C41289" w14:paraId="35302EB7" w14:textId="77777777" w:rsidTr="00A77333">
        <w:tc>
          <w:tcPr>
            <w:tcW w:w="4788" w:type="dxa"/>
            <w:vAlign w:val="center"/>
          </w:tcPr>
          <w:p w14:paraId="73C8AF79" w14:textId="77777777" w:rsidR="008E7CC7" w:rsidRPr="00C41289" w:rsidRDefault="008E7CC7" w:rsidP="00A77333">
            <w:pPr>
              <w:spacing w:after="120"/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Date Created: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color w:val="808080"/>
                </w:rPr>
                <w:id w:val="-674418606"/>
                <w:placeholder>
                  <w:docPart w:val="B5AC60DC565142E3BACF5C3BF532D344"/>
                </w:placeholder>
                <w:date>
                  <w:dateFormat w:val="dd/MM/yyyy"/>
                  <w:lid w:val="ar-EG"/>
                  <w:storeMappedDataAs w:val="dateTime"/>
                  <w:calendar w:val="gregorian"/>
                </w:date>
              </w:sdtPr>
              <w:sdtEndPr/>
              <w:sdtContent>
                <w:r w:rsidRPr="00C41289">
                  <w:rPr>
                    <w:rFonts w:asciiTheme="majorBidi" w:hAnsiTheme="majorBidi" w:cstheme="majorBidi"/>
                    <w:color w:val="808080"/>
                  </w:rPr>
                  <w:t>Click here to enter a date.</w:t>
                </w:r>
              </w:sdtContent>
            </w:sdt>
          </w:p>
        </w:tc>
        <w:tc>
          <w:tcPr>
            <w:tcW w:w="4788" w:type="dxa"/>
            <w:vAlign w:val="center"/>
          </w:tcPr>
          <w:p w14:paraId="7500A7BF" w14:textId="77777777" w:rsidR="008E7CC7" w:rsidRPr="00C41289" w:rsidRDefault="008E7CC7" w:rsidP="00A77333">
            <w:pPr>
              <w:spacing w:after="120"/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Date Modified: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473335046"/>
                <w:placeholder>
                  <w:docPart w:val="6D341EC1E5B04676A9BF0E8740DED898"/>
                </w:placeholder>
                <w:showingPlcHdr/>
                <w:date>
                  <w:dateFormat w:val="dd/MM/yyyy"/>
                  <w:lid w:val="ar-EG"/>
                  <w:storeMappedDataAs w:val="dateTime"/>
                  <w:calendar w:val="gregorian"/>
                </w:date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to enter a date.</w:t>
                </w:r>
              </w:sdtContent>
            </w:sdt>
          </w:p>
        </w:tc>
      </w:tr>
      <w:tr w:rsidR="008E7CC7" w:rsidRPr="00C41289" w14:paraId="4C3B8703" w14:textId="77777777" w:rsidTr="00A77333">
        <w:tc>
          <w:tcPr>
            <w:tcW w:w="4788" w:type="dxa"/>
            <w:vAlign w:val="center"/>
          </w:tcPr>
          <w:p w14:paraId="147D04B7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Created By: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2052951786"/>
                <w:placeholder>
                  <w:docPart w:val="CDC9678571A243B8A1093F2D115B7DF0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4788" w:type="dxa"/>
            <w:vAlign w:val="center"/>
          </w:tcPr>
          <w:p w14:paraId="1B2A98FB" w14:textId="6021BF15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Modified By: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923768487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8E7CC7" w:rsidRPr="00C41289" w14:paraId="7D534FE3" w14:textId="77777777" w:rsidTr="00A77333">
        <w:tc>
          <w:tcPr>
            <w:tcW w:w="4788" w:type="dxa"/>
            <w:vAlign w:val="center"/>
          </w:tcPr>
          <w:p w14:paraId="1C27F086" w14:textId="77777777" w:rsidR="008E7CC7" w:rsidRPr="00C41289" w:rsidRDefault="008E7CC7" w:rsidP="00A77333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4788" w:type="dxa"/>
            <w:vAlign w:val="center"/>
          </w:tcPr>
          <w:p w14:paraId="4343063E" w14:textId="77777777" w:rsidR="008E7CC7" w:rsidRPr="00C41289" w:rsidRDefault="008E7CC7" w:rsidP="00A77333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12D8F76A" w14:textId="71485F94" w:rsidR="008E7CC7" w:rsidRPr="00C41289" w:rsidRDefault="008E7CC7" w:rsidP="008E7CC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A268FB6" wp14:editId="3464252A">
                <wp:simplePos x="0" y="0"/>
                <wp:positionH relativeFrom="column">
                  <wp:posOffset>4445</wp:posOffset>
                </wp:positionH>
                <wp:positionV relativeFrom="paragraph">
                  <wp:posOffset>21590</wp:posOffset>
                </wp:positionV>
                <wp:extent cx="1466850" cy="361950"/>
                <wp:effectExtent l="0" t="0" r="0" b="0"/>
                <wp:wrapNone/>
                <wp:docPr id="287239160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3D870A" w14:textId="77777777" w:rsidR="008E7CC7" w:rsidRPr="00314F17" w:rsidRDefault="008E7CC7" w:rsidP="008E7CC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314F17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General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68FB6" id="Rectangle: Rounded Corners 3" o:spid="_x0000_s1026" style="position:absolute;margin-left:.35pt;margin-top:1.7pt;width:115.5pt;height:28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" fillcolor="window" strokecolor="windowText" strokeweight="1.5pt">
                <v:path arrowok="t"/>
                <v:textbox>
                  <w:txbxContent>
                    <w:p w14:paraId="403D870A" w14:textId="77777777" w:rsidR="008E7CC7" w:rsidRPr="00314F17" w:rsidRDefault="008E7CC7" w:rsidP="008E7CC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 w:rsidRPr="00314F17">
                        <w:rPr>
                          <w:b/>
                          <w:i/>
                          <w:color w:val="000000"/>
                          <w:sz w:val="24"/>
                        </w:rPr>
                        <w:t>General Elements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D70A71" w14:textId="77777777" w:rsidR="008E7CC7" w:rsidRPr="00C41289" w:rsidRDefault="008E7CC7" w:rsidP="008E7CC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5822"/>
      </w:tblGrid>
      <w:tr w:rsidR="008E7CC7" w:rsidRPr="00C41289" w14:paraId="713E0122" w14:textId="77777777" w:rsidTr="00A77333">
        <w:tc>
          <w:tcPr>
            <w:tcW w:w="4248" w:type="dxa"/>
            <w:shd w:val="clear" w:color="auto" w:fill="FFFFFF"/>
          </w:tcPr>
          <w:p w14:paraId="00B85DB5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Field Name: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51431418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5822" w:type="dxa"/>
            <w:shd w:val="clear" w:color="auto" w:fill="FFFFFF"/>
          </w:tcPr>
          <w:p w14:paraId="3BEF9543" w14:textId="77777777" w:rsidR="008E7CC7" w:rsidRPr="00C41289" w:rsidRDefault="008E7CC7" w:rsidP="00A77333">
            <w:pPr>
              <w:ind w:right="-198"/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Specification Type: 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36227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Unique   </w:t>
            </w:r>
            <w:sdt>
              <w:sdtPr>
                <w:rPr>
                  <w:rFonts w:asciiTheme="majorBidi" w:hAnsiTheme="majorBidi" w:cstheme="majorBidi"/>
                </w:rPr>
                <w:id w:val="-817570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Generic    </w:t>
            </w:r>
            <w:sdt>
              <w:sdtPr>
                <w:rPr>
                  <w:rFonts w:asciiTheme="majorBidi" w:hAnsiTheme="majorBidi" w:cstheme="majorBidi"/>
                </w:rPr>
                <w:id w:val="-1192691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Replica</w:t>
            </w:r>
          </w:p>
        </w:tc>
      </w:tr>
      <w:tr w:rsidR="008E7CC7" w:rsidRPr="00C41289" w14:paraId="235883C5" w14:textId="77777777" w:rsidTr="00A77333">
        <w:tc>
          <w:tcPr>
            <w:tcW w:w="4248" w:type="dxa"/>
            <w:shd w:val="clear" w:color="auto" w:fill="FFFFFF"/>
          </w:tcPr>
          <w:p w14:paraId="72BE59D4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Parent Table: </w:t>
            </w:r>
            <w:sdt>
              <w:sdtPr>
                <w:rPr>
                  <w:rFonts w:asciiTheme="majorBidi" w:hAnsiTheme="majorBidi" w:cstheme="majorBidi"/>
                </w:rPr>
                <w:id w:val="2043783022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5822" w:type="dxa"/>
            <w:vMerge w:val="restart"/>
            <w:shd w:val="clear" w:color="auto" w:fill="FFFFFF"/>
          </w:tcPr>
          <w:p w14:paraId="0B890A30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Source Specification: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E7CC7" w:rsidRPr="00C41289" w14:paraId="50A785A7" w14:textId="77777777" w:rsidTr="00A77333">
        <w:tc>
          <w:tcPr>
            <w:tcW w:w="4248" w:type="dxa"/>
            <w:shd w:val="clear" w:color="auto" w:fill="FFFFFF"/>
          </w:tcPr>
          <w:p w14:paraId="15C3D61D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Label: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806366884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822" w:type="dxa"/>
            <w:vMerge/>
            <w:shd w:val="clear" w:color="auto" w:fill="FFFFFF"/>
          </w:tcPr>
          <w:p w14:paraId="14F9DD32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55A9B991" w14:textId="77777777" w:rsidTr="00A77333">
        <w:tc>
          <w:tcPr>
            <w:tcW w:w="10070" w:type="dxa"/>
            <w:gridSpan w:val="2"/>
            <w:shd w:val="clear" w:color="auto" w:fill="FFFFFF"/>
          </w:tcPr>
          <w:p w14:paraId="45BF443D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Shared By: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color w:val="808080"/>
                </w:rPr>
                <w:id w:val="-362663725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8E7CC7" w:rsidRPr="00C41289" w14:paraId="304315D5" w14:textId="77777777" w:rsidTr="00A77333">
        <w:tc>
          <w:tcPr>
            <w:tcW w:w="10070" w:type="dxa"/>
            <w:gridSpan w:val="2"/>
            <w:shd w:val="clear" w:color="auto" w:fill="FFFFFF"/>
          </w:tcPr>
          <w:p w14:paraId="6B40CE9C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Alias(es):</w:t>
            </w:r>
            <w:r w:rsidRPr="00C41289">
              <w:rPr>
                <w:rFonts w:asciiTheme="majorBidi" w:hAnsiTheme="majorBidi" w:cstheme="majorBidi"/>
              </w:rPr>
              <w:t xml:space="preserve">  </w:t>
            </w:r>
            <w:r w:rsidRPr="00C41289">
              <w:rPr>
                <w:rFonts w:asciiTheme="majorBidi" w:hAnsiTheme="majorBidi" w:cstheme="majorBidi"/>
                <w:color w:val="808080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  <w:color w:val="808080"/>
                </w:rPr>
                <w:id w:val="2141377517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8E7CC7" w:rsidRPr="00C41289" w14:paraId="33F758B5" w14:textId="77777777" w:rsidTr="00A77333">
        <w:tc>
          <w:tcPr>
            <w:tcW w:w="10070" w:type="dxa"/>
            <w:gridSpan w:val="2"/>
            <w:shd w:val="clear" w:color="auto" w:fill="FFFFFF"/>
          </w:tcPr>
          <w:p w14:paraId="18A95A3B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Description: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566534741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</w:tbl>
    <w:p w14:paraId="3312F856" w14:textId="77777777" w:rsidR="008E7CC7" w:rsidRPr="00C41289" w:rsidRDefault="008E7CC7" w:rsidP="008E7CC7">
      <w:pPr>
        <w:spacing w:after="20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bookmarkStart w:id="2" w:name="_Hlk158389745"/>
      <w:bookmarkEnd w:id="0"/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0F29367" wp14:editId="750D9368">
                <wp:simplePos x="0" y="0"/>
                <wp:positionH relativeFrom="column">
                  <wp:posOffset>-4445</wp:posOffset>
                </wp:positionH>
                <wp:positionV relativeFrom="paragraph">
                  <wp:posOffset>22860</wp:posOffset>
                </wp:positionV>
                <wp:extent cx="1466850" cy="361950"/>
                <wp:effectExtent l="0" t="0" r="0" b="0"/>
                <wp:wrapNone/>
                <wp:docPr id="178237194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727256" w14:textId="77777777" w:rsidR="008E7CC7" w:rsidRPr="00314F17" w:rsidRDefault="008E7CC7" w:rsidP="008E7CC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314F17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Physical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9367" id="Rectangle: Rounded Corners 2" o:spid="_x0000_s1027" style="position:absolute;margin-left:-.35pt;margin-top:1.8pt;width:115.5pt;height:2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" fillcolor="window" strokecolor="windowText" strokeweight="1.5pt">
                <v:path arrowok="t"/>
                <v:textbox>
                  <w:txbxContent>
                    <w:p w14:paraId="13727256" w14:textId="77777777" w:rsidR="008E7CC7" w:rsidRPr="00314F17" w:rsidRDefault="008E7CC7" w:rsidP="008E7CC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 w:rsidRPr="00314F17">
                        <w:rPr>
                          <w:b/>
                          <w:i/>
                          <w:color w:val="000000"/>
                          <w:sz w:val="24"/>
                        </w:rPr>
                        <w:t>Physical Elements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W w:w="10080" w:type="dxa"/>
        <w:tblInd w:w="108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057"/>
        <w:gridCol w:w="6023"/>
      </w:tblGrid>
      <w:tr w:rsidR="008E7CC7" w:rsidRPr="00C41289" w14:paraId="3EDB2E32" w14:textId="77777777" w:rsidTr="00A77333">
        <w:tc>
          <w:tcPr>
            <w:tcW w:w="4057" w:type="dxa"/>
            <w:shd w:val="clear" w:color="auto" w:fill="FFFFFF"/>
          </w:tcPr>
          <w:p w14:paraId="79CDDA40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Data Type: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770436505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6023" w:type="dxa"/>
            <w:vMerge w:val="restart"/>
            <w:shd w:val="clear" w:color="auto" w:fill="FFFFFF"/>
          </w:tcPr>
          <w:p w14:paraId="693AAF60" w14:textId="77777777" w:rsidR="008E7CC7" w:rsidRPr="00C41289" w:rsidRDefault="008E7CC7" w:rsidP="00A77333">
            <w:pPr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>Character Support:</w:t>
            </w:r>
          </w:p>
          <w:p w14:paraId="0B66E5E5" w14:textId="5D757C84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ind w:left="25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08464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Letters</w:t>
            </w:r>
            <w:r w:rsidR="008E7CC7" w:rsidRPr="00C41289">
              <w:rPr>
                <w:rFonts w:asciiTheme="majorBidi" w:hAnsiTheme="majorBidi" w:cstheme="majorBidi"/>
              </w:rPr>
              <w:tab/>
              <w:t>(A-Z)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28096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Keyboard</w:t>
            </w:r>
            <w:r w:rsidR="008E7CC7" w:rsidRPr="00C41289">
              <w:rPr>
                <w:rFonts w:asciiTheme="majorBidi" w:hAnsiTheme="majorBidi" w:cstheme="majorBidi"/>
              </w:rPr>
              <w:tab/>
              <w:t>(</w:t>
            </w:r>
            <w:r w:rsidR="005354FA" w:rsidRPr="00C41289">
              <w:rPr>
                <w:rFonts w:asciiTheme="majorBidi" w:hAnsiTheme="majorBidi" w:cstheme="majorBidi"/>
              </w:rPr>
              <w:t>.</w:t>
            </w:r>
            <w:r w:rsidR="005354FA">
              <w:rPr>
                <w:rFonts w:asciiTheme="majorBidi" w:hAnsiTheme="majorBidi" w:cstheme="majorBidi"/>
              </w:rPr>
              <w:t xml:space="preserve"> </w:t>
            </w:r>
            <w:r w:rsidR="005354FA" w:rsidRPr="00C41289">
              <w:rPr>
                <w:rFonts w:asciiTheme="majorBidi" w:hAnsiTheme="majorBidi" w:cstheme="majorBidi"/>
              </w:rPr>
              <w:t>, /</w:t>
            </w:r>
            <w:r w:rsidR="008A2771">
              <w:rPr>
                <w:rFonts w:asciiTheme="majorBidi" w:hAnsiTheme="majorBidi" w:cstheme="majorBidi"/>
              </w:rPr>
              <w:t xml:space="preserve"> </w:t>
            </w:r>
            <w:r w:rsidR="008E7CC7" w:rsidRPr="00C41289">
              <w:rPr>
                <w:rFonts w:asciiTheme="majorBidi" w:hAnsiTheme="majorBidi" w:cstheme="majorBidi"/>
              </w:rPr>
              <w:t>$</w:t>
            </w:r>
            <w:r w:rsidR="008A2771">
              <w:rPr>
                <w:rFonts w:asciiTheme="majorBidi" w:hAnsiTheme="majorBidi" w:cstheme="majorBidi"/>
              </w:rPr>
              <w:t xml:space="preserve"> </w:t>
            </w:r>
            <w:r w:rsidR="008E7CC7" w:rsidRPr="00C41289">
              <w:rPr>
                <w:rFonts w:asciiTheme="majorBidi" w:hAnsiTheme="majorBidi" w:cstheme="majorBidi"/>
              </w:rPr>
              <w:t>#</w:t>
            </w:r>
            <w:r w:rsidR="008A2771">
              <w:rPr>
                <w:rFonts w:asciiTheme="majorBidi" w:hAnsiTheme="majorBidi" w:cstheme="majorBidi"/>
              </w:rPr>
              <w:t xml:space="preserve"> </w:t>
            </w:r>
            <w:r w:rsidR="008E7CC7" w:rsidRPr="00C41289">
              <w:rPr>
                <w:rFonts w:asciiTheme="majorBidi" w:hAnsiTheme="majorBidi" w:cstheme="majorBidi"/>
              </w:rPr>
              <w:t>%)</w:t>
            </w:r>
          </w:p>
          <w:p w14:paraId="058E4AE0" w14:textId="71DDFD96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ind w:left="252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85530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Numbers</w:t>
            </w:r>
            <w:r w:rsidR="008E7CC7" w:rsidRPr="00C41289">
              <w:rPr>
                <w:rFonts w:asciiTheme="majorBidi" w:hAnsiTheme="majorBidi" w:cstheme="majorBidi"/>
              </w:rPr>
              <w:tab/>
              <w:t>(0-9)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0135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Special</w:t>
            </w:r>
            <w:r w:rsidR="008E7CC7" w:rsidRPr="00C41289">
              <w:rPr>
                <w:rFonts w:asciiTheme="majorBidi" w:hAnsiTheme="majorBidi" w:cstheme="majorBidi"/>
              </w:rPr>
              <w:tab/>
              <w:t>(©</w:t>
            </w:r>
            <w:r w:rsidR="008A2771">
              <w:rPr>
                <w:rFonts w:asciiTheme="majorBidi" w:hAnsiTheme="majorBidi" w:cstheme="majorBidi"/>
              </w:rPr>
              <w:t xml:space="preserve"> </w:t>
            </w:r>
            <w:r w:rsidR="008E7CC7" w:rsidRPr="00C41289">
              <w:rPr>
                <w:rFonts w:asciiTheme="majorBidi" w:hAnsiTheme="majorBidi" w:cstheme="majorBidi"/>
                <w:sz w:val="32"/>
              </w:rPr>
              <w:t>®</w:t>
            </w:r>
            <w:r w:rsidR="008E7CC7" w:rsidRPr="00C41289">
              <w:rPr>
                <w:rFonts w:asciiTheme="majorBidi" w:hAnsiTheme="majorBidi" w:cstheme="majorBidi"/>
              </w:rPr>
              <w:t xml:space="preserve"> ™</w:t>
            </w:r>
            <w:r w:rsidR="008A2771">
              <w:rPr>
                <w:rFonts w:asciiTheme="majorBidi" w:hAnsiTheme="majorBidi" w:cstheme="majorBidi"/>
              </w:rPr>
              <w:t xml:space="preserve"> </w:t>
            </w:r>
            <w:r w:rsidR="008E7CC7" w:rsidRPr="00C41289">
              <w:rPr>
                <w:rFonts w:asciiTheme="majorBidi" w:hAnsiTheme="majorBidi" w:cstheme="majorBidi"/>
              </w:rPr>
              <w:t xml:space="preserve">£ π)  </w:t>
            </w:r>
          </w:p>
        </w:tc>
      </w:tr>
      <w:tr w:rsidR="008E7CC7" w:rsidRPr="00C41289" w14:paraId="47B401CE" w14:textId="77777777" w:rsidTr="00A77333">
        <w:tc>
          <w:tcPr>
            <w:tcW w:w="4057" w:type="dxa"/>
            <w:shd w:val="clear" w:color="auto" w:fill="FFFFFF"/>
          </w:tcPr>
          <w:p w14:paraId="7987FE31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Length: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610657850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6023" w:type="dxa"/>
            <w:vMerge/>
            <w:shd w:val="clear" w:color="auto" w:fill="FFFFFF"/>
          </w:tcPr>
          <w:p w14:paraId="712F8952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55913CC4" w14:textId="77777777" w:rsidTr="00A77333">
        <w:tc>
          <w:tcPr>
            <w:tcW w:w="4057" w:type="dxa"/>
            <w:shd w:val="clear" w:color="auto" w:fill="FFFFFF"/>
          </w:tcPr>
          <w:p w14:paraId="5FB60EC8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Decimal Places: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918392078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6023" w:type="dxa"/>
            <w:vMerge/>
            <w:shd w:val="clear" w:color="auto" w:fill="FFFFFF"/>
          </w:tcPr>
          <w:p w14:paraId="6661EB6A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690735FC" w14:textId="77777777" w:rsidTr="00A77333">
        <w:tc>
          <w:tcPr>
            <w:tcW w:w="10080" w:type="dxa"/>
            <w:gridSpan w:val="2"/>
            <w:shd w:val="clear" w:color="auto" w:fill="FFFFFF"/>
          </w:tcPr>
          <w:p w14:paraId="3FD4FD53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Input Mask: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490400225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8E7CC7" w:rsidRPr="00C41289" w14:paraId="59A3A7EE" w14:textId="77777777" w:rsidTr="00A77333">
        <w:tc>
          <w:tcPr>
            <w:tcW w:w="10080" w:type="dxa"/>
            <w:gridSpan w:val="2"/>
            <w:shd w:val="clear" w:color="auto" w:fill="FFFFFF"/>
          </w:tcPr>
          <w:p w14:paraId="54AF06C5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Display Format: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42859101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</w:tbl>
    <w:p w14:paraId="766E32AB" w14:textId="77777777" w:rsidR="008E7CC7" w:rsidRPr="00C41289" w:rsidRDefault="008E7CC7" w:rsidP="008E7CC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C9AC8D2" w14:textId="77777777" w:rsidR="008E7CC7" w:rsidRPr="00C41289" w:rsidRDefault="008E7CC7" w:rsidP="008E7CC7">
      <w:pPr>
        <w:spacing w:after="20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DCF771" wp14:editId="4C0D7667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466850" cy="361950"/>
                <wp:effectExtent l="0" t="0" r="0" b="0"/>
                <wp:wrapNone/>
                <wp:docPr id="1296636088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990FB5" w14:textId="77777777" w:rsidR="008E7CC7" w:rsidRPr="00314F17" w:rsidRDefault="008E7CC7" w:rsidP="008E7CC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314F17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Logical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CF771" id="Rectangle: Rounded Corners 1" o:spid="_x0000_s1028" style="position:absolute;margin-left:.4pt;margin-top:1.8pt;width:115.5pt;height:28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" fillcolor="window" strokecolor="windowText" strokeweight="1.5pt">
                <v:path arrowok="t"/>
                <v:textbox>
                  <w:txbxContent>
                    <w:p w14:paraId="28990FB5" w14:textId="77777777" w:rsidR="008E7CC7" w:rsidRPr="00314F17" w:rsidRDefault="008E7CC7" w:rsidP="008E7CC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 w:rsidRPr="00314F17">
                        <w:rPr>
                          <w:b/>
                          <w:i/>
                          <w:color w:val="000000"/>
                          <w:sz w:val="24"/>
                        </w:rPr>
                        <w:t>Logical Elements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W w:w="10080" w:type="dxa"/>
        <w:tblInd w:w="108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045"/>
        <w:gridCol w:w="5035"/>
      </w:tblGrid>
      <w:tr w:rsidR="008E7CC7" w:rsidRPr="00C41289" w14:paraId="08AACE09" w14:textId="77777777" w:rsidTr="00A77333">
        <w:tc>
          <w:tcPr>
            <w:tcW w:w="5045" w:type="dxa"/>
            <w:shd w:val="clear" w:color="auto" w:fill="FFFFFF"/>
          </w:tcPr>
          <w:p w14:paraId="5917267C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Key Type: 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21015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Non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6354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Primary</w:t>
            </w:r>
          </w:p>
          <w:p w14:paraId="682C492C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4989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Foreign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3589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Alternate</w:t>
            </w:r>
          </w:p>
        </w:tc>
        <w:tc>
          <w:tcPr>
            <w:tcW w:w="5035" w:type="dxa"/>
            <w:vMerge w:val="restart"/>
            <w:shd w:val="clear" w:color="auto" w:fill="FFFFFF"/>
          </w:tcPr>
          <w:p w14:paraId="06000CEE" w14:textId="77777777" w:rsidR="008E7CC7" w:rsidRPr="00C41289" w:rsidRDefault="008E7CC7" w:rsidP="00A77333">
            <w:pPr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Edit Rule: </w:t>
            </w:r>
          </w:p>
          <w:p w14:paraId="4AFCC82C" w14:textId="77777777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86594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Enter Now, Edits Allowed</w:t>
            </w:r>
          </w:p>
          <w:p w14:paraId="5E982549" w14:textId="77777777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83287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Enter Now, Edits Not Allowed </w:t>
            </w:r>
          </w:p>
          <w:p w14:paraId="0DDB518A" w14:textId="77777777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84515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Enter Later, Edits Allowed</w:t>
            </w:r>
          </w:p>
          <w:p w14:paraId="31D3E3D0" w14:textId="77777777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47209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Enter Later, Edits Not Allowed </w:t>
            </w:r>
          </w:p>
          <w:p w14:paraId="28D783BF" w14:textId="77777777" w:rsidR="008E7CC7" w:rsidRPr="00C41289" w:rsidRDefault="00AA17B7" w:rsidP="00A77333">
            <w:pPr>
              <w:tabs>
                <w:tab w:val="left" w:pos="1602"/>
                <w:tab w:val="left" w:pos="2697"/>
                <w:tab w:val="left" w:pos="4032"/>
              </w:tabs>
              <w:spacing w:before="60"/>
              <w:ind w:left="259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8470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Not Determined at This Time</w:t>
            </w:r>
          </w:p>
          <w:p w14:paraId="6EE6006A" w14:textId="77777777" w:rsidR="008E7CC7" w:rsidRPr="00C41289" w:rsidRDefault="008E7CC7" w:rsidP="00A77333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8E7CC7" w:rsidRPr="00C41289" w14:paraId="46A3CB15" w14:textId="77777777" w:rsidTr="00A77333">
        <w:tc>
          <w:tcPr>
            <w:tcW w:w="5045" w:type="dxa"/>
            <w:shd w:val="clear" w:color="auto" w:fill="FFFFFF"/>
          </w:tcPr>
          <w:p w14:paraId="1BAED58F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Key Structure: 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83675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Simple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55169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Composite</w:t>
            </w:r>
          </w:p>
        </w:tc>
        <w:tc>
          <w:tcPr>
            <w:tcW w:w="5035" w:type="dxa"/>
            <w:vMerge/>
            <w:shd w:val="clear" w:color="auto" w:fill="FFFFFF"/>
          </w:tcPr>
          <w:p w14:paraId="1D43A1D3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434C244C" w14:textId="77777777" w:rsidTr="00A77333">
        <w:tc>
          <w:tcPr>
            <w:tcW w:w="5045" w:type="dxa"/>
            <w:shd w:val="clear" w:color="auto" w:fill="FFFFFF"/>
          </w:tcPr>
          <w:p w14:paraId="14B2BDA6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Uniqueness: 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81399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non-Unique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25718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Unique</w:t>
            </w:r>
          </w:p>
        </w:tc>
        <w:tc>
          <w:tcPr>
            <w:tcW w:w="5035" w:type="dxa"/>
            <w:vMerge/>
            <w:shd w:val="clear" w:color="auto" w:fill="FFFFFF"/>
          </w:tcPr>
          <w:p w14:paraId="282234B1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1BE18A21" w14:textId="77777777" w:rsidTr="00A77333">
        <w:tc>
          <w:tcPr>
            <w:tcW w:w="5045" w:type="dxa"/>
            <w:shd w:val="clear" w:color="auto" w:fill="FFFFFF"/>
          </w:tcPr>
          <w:p w14:paraId="5B1941B6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>Null Support: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5265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Nulls Allowed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22459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 Nulls</w:t>
            </w:r>
          </w:p>
        </w:tc>
        <w:tc>
          <w:tcPr>
            <w:tcW w:w="5035" w:type="dxa"/>
            <w:vMerge/>
            <w:shd w:val="clear" w:color="auto" w:fill="FFFFFF"/>
          </w:tcPr>
          <w:p w14:paraId="72FAD59B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652A5801" w14:textId="77777777" w:rsidTr="00A77333">
        <w:tc>
          <w:tcPr>
            <w:tcW w:w="5045" w:type="dxa"/>
            <w:shd w:val="clear" w:color="auto" w:fill="FFFFFF"/>
          </w:tcPr>
          <w:p w14:paraId="367CE057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Values Entered By:</w:t>
            </w:r>
            <w:r w:rsidRPr="00C41289">
              <w:rPr>
                <w:rFonts w:asciiTheme="majorBidi" w:hAnsiTheme="majorBidi" w:cstheme="majorBidi"/>
                <w:b/>
              </w:rPr>
              <w:tab/>
            </w:r>
            <w:sdt>
              <w:sdtPr>
                <w:rPr>
                  <w:rFonts w:asciiTheme="majorBidi" w:hAnsiTheme="majorBidi" w:cstheme="majorBidi"/>
                  <w:b/>
                </w:rPr>
                <w:id w:val="52476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User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79998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System  </w:t>
            </w:r>
          </w:p>
        </w:tc>
        <w:tc>
          <w:tcPr>
            <w:tcW w:w="5035" w:type="dxa"/>
            <w:vMerge/>
            <w:shd w:val="clear" w:color="auto" w:fill="FFFFFF"/>
          </w:tcPr>
          <w:p w14:paraId="6FB746F7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0E233101" w14:textId="77777777" w:rsidTr="00A77333">
        <w:tc>
          <w:tcPr>
            <w:tcW w:w="5045" w:type="dxa"/>
            <w:shd w:val="clear" w:color="auto" w:fill="FFFFFF"/>
          </w:tcPr>
          <w:p w14:paraId="247F1C52" w14:textId="77777777" w:rsidR="008E7CC7" w:rsidRPr="00C41289" w:rsidRDefault="008E7CC7" w:rsidP="00A77333">
            <w:pPr>
              <w:tabs>
                <w:tab w:val="left" w:pos="1782"/>
                <w:tab w:val="left" w:pos="3402"/>
              </w:tabs>
              <w:rPr>
                <w:rFonts w:asciiTheme="majorBidi" w:hAnsiTheme="majorBidi" w:cstheme="majorBidi"/>
                <w:b/>
              </w:rPr>
            </w:pPr>
            <w:r w:rsidRPr="00C41289">
              <w:rPr>
                <w:rFonts w:asciiTheme="majorBidi" w:hAnsiTheme="majorBidi" w:cstheme="majorBidi"/>
                <w:b/>
              </w:rPr>
              <w:t>Required Value:</w:t>
            </w:r>
            <w:r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61320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No</w:t>
            </w:r>
            <w:r w:rsidRPr="00C41289">
              <w:rPr>
                <w:rFonts w:asciiTheme="majorBidi" w:hAnsiTheme="majorBidi" w:cstheme="majorBidi"/>
                <w:b/>
              </w:rPr>
              <w:tab/>
            </w:r>
            <w:sdt>
              <w:sdtPr>
                <w:rPr>
                  <w:rFonts w:asciiTheme="majorBidi" w:hAnsiTheme="majorBidi" w:cstheme="majorBidi"/>
                  <w:b/>
                </w:rPr>
                <w:id w:val="-1986547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41289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Pr="00C41289">
              <w:rPr>
                <w:rFonts w:asciiTheme="majorBidi" w:hAnsiTheme="majorBidi" w:cstheme="majorBidi"/>
              </w:rPr>
              <w:t xml:space="preserve"> Yes</w:t>
            </w:r>
          </w:p>
        </w:tc>
        <w:tc>
          <w:tcPr>
            <w:tcW w:w="5035" w:type="dxa"/>
            <w:vMerge/>
            <w:shd w:val="clear" w:color="auto" w:fill="FFFFFF"/>
          </w:tcPr>
          <w:p w14:paraId="3B6E363A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1D0FE621" w14:textId="77777777" w:rsidTr="00A77333">
        <w:tc>
          <w:tcPr>
            <w:tcW w:w="5045" w:type="dxa"/>
            <w:shd w:val="clear" w:color="auto" w:fill="FFFFFF"/>
          </w:tcPr>
          <w:p w14:paraId="771BB659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 xml:space="preserve">Default Value: </w:t>
            </w:r>
            <w:sdt>
              <w:sdtPr>
                <w:rPr>
                  <w:rFonts w:asciiTheme="majorBidi" w:hAnsiTheme="majorBidi" w:cstheme="majorBidi"/>
                  <w:b/>
                </w:rPr>
                <w:id w:val="-1941290810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5035" w:type="dxa"/>
            <w:vMerge/>
            <w:shd w:val="clear" w:color="auto" w:fill="FFFFFF"/>
          </w:tcPr>
          <w:p w14:paraId="7D2F5D01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</w:p>
        </w:tc>
      </w:tr>
      <w:tr w:rsidR="008E7CC7" w:rsidRPr="00C41289" w14:paraId="36BF745F" w14:textId="77777777" w:rsidTr="00A77333">
        <w:tc>
          <w:tcPr>
            <w:tcW w:w="10080" w:type="dxa"/>
            <w:gridSpan w:val="2"/>
            <w:shd w:val="clear" w:color="auto" w:fill="FFFFFF"/>
          </w:tcPr>
          <w:p w14:paraId="05FC2FB9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Range of Values: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365788361"/>
                <w:placeholder>
                  <w:docPart w:val="6656DBBC85B04B5BB910A4357B54752F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8E7CC7" w:rsidRPr="00C41289" w14:paraId="320A3726" w14:textId="77777777" w:rsidTr="00A77333">
        <w:tc>
          <w:tcPr>
            <w:tcW w:w="10080" w:type="dxa"/>
            <w:gridSpan w:val="2"/>
            <w:shd w:val="clear" w:color="auto" w:fill="FFFFFF"/>
          </w:tcPr>
          <w:p w14:paraId="69E021C6" w14:textId="77777777" w:rsidR="008E7CC7" w:rsidRPr="00C41289" w:rsidRDefault="008E7CC7" w:rsidP="00A77333">
            <w:pPr>
              <w:rPr>
                <w:rFonts w:asciiTheme="majorBidi" w:hAnsiTheme="majorBidi" w:cstheme="majorBidi"/>
              </w:rPr>
            </w:pPr>
            <w:r w:rsidRPr="00C41289">
              <w:rPr>
                <w:rFonts w:asciiTheme="majorBidi" w:hAnsiTheme="majorBidi" w:cstheme="majorBidi"/>
                <w:b/>
              </w:rPr>
              <w:t>Comparisons Allowed: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</w:p>
          <w:p w14:paraId="567C8AC9" w14:textId="77777777" w:rsidR="008E7CC7" w:rsidRPr="00C41289" w:rsidRDefault="00AA17B7" w:rsidP="00A77333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1522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Same Field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369756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All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5438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=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86518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&gt;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881598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&gt;=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356717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≠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805589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&lt;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9646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&lt;=</w:t>
            </w:r>
          </w:p>
          <w:p w14:paraId="02E52368" w14:textId="77777777" w:rsidR="008E7CC7" w:rsidRPr="00C41289" w:rsidRDefault="00AA17B7" w:rsidP="00A77333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79790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Other Fields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270622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All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31533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=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18910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&gt;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3698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&gt;=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79139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≠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57832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&lt;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25930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&lt;=</w:t>
            </w:r>
          </w:p>
          <w:p w14:paraId="2B8BECDA" w14:textId="77777777" w:rsidR="008E7CC7" w:rsidRPr="00C41289" w:rsidRDefault="00AA17B7" w:rsidP="00A77333">
            <w:pPr>
              <w:tabs>
                <w:tab w:val="left" w:pos="1962"/>
                <w:tab w:val="left" w:pos="3042"/>
                <w:tab w:val="left" w:pos="4137"/>
                <w:tab w:val="left" w:pos="5217"/>
                <w:tab w:val="left" w:pos="6462"/>
                <w:tab w:val="left" w:pos="7557"/>
              </w:tabs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49631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Value Expression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673778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All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5158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=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65240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&gt;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46833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&gt;=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84467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≠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424944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&lt;</w:t>
            </w:r>
            <w:r w:rsidR="008E7CC7" w:rsidRPr="00C41289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56344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7" w:rsidRPr="00C4128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E7CC7" w:rsidRPr="00C41289">
              <w:rPr>
                <w:rFonts w:asciiTheme="majorBidi" w:hAnsiTheme="majorBidi" w:cstheme="majorBidi"/>
              </w:rPr>
              <w:t xml:space="preserve"> &lt;=</w:t>
            </w:r>
          </w:p>
        </w:tc>
      </w:tr>
      <w:bookmarkEnd w:id="1"/>
      <w:bookmarkEnd w:id="2"/>
    </w:tbl>
    <w:p w14:paraId="5356104B" w14:textId="2F7706BD" w:rsidR="00ED3D6F" w:rsidRDefault="00ED3D6F" w:rsidP="008E7CC7">
      <w:pPr>
        <w:rPr>
          <w:rFonts w:asciiTheme="majorBidi" w:hAnsiTheme="majorBidi" w:cstheme="majorBidi"/>
        </w:rPr>
      </w:pPr>
    </w:p>
    <w:p w14:paraId="4C96FEE0" w14:textId="77777777" w:rsidR="00615870" w:rsidRDefault="00615870" w:rsidP="008E7CC7">
      <w:pPr>
        <w:rPr>
          <w:rFonts w:asciiTheme="majorBidi" w:hAnsiTheme="majorBidi" w:cstheme="majorBidi"/>
        </w:rPr>
      </w:pPr>
    </w:p>
    <w:p w14:paraId="7D155A94" w14:textId="77777777" w:rsidR="00615870" w:rsidRDefault="00615870" w:rsidP="008E7CC7">
      <w:pPr>
        <w:rPr>
          <w:rFonts w:asciiTheme="majorBidi" w:hAnsiTheme="majorBidi" w:cstheme="majorBidi"/>
        </w:rPr>
      </w:pPr>
    </w:p>
    <w:p w14:paraId="783500B6" w14:textId="22D16D8A" w:rsidR="00354EAD" w:rsidRPr="00C41289" w:rsidRDefault="00FE31B1" w:rsidP="00354EAD">
      <w:pPr>
        <w:pStyle w:val="Header"/>
        <w:shd w:val="clear" w:color="auto" w:fill="DDD9C3"/>
        <w:tabs>
          <w:tab w:val="right" w:pos="10080"/>
        </w:tabs>
        <w:spacing w:after="240"/>
        <w:jc w:val="center"/>
        <w:rPr>
          <w:rFonts w:asciiTheme="majorBidi" w:hAnsiTheme="majorBidi" w:cstheme="majorBidi"/>
          <w:smallCaps/>
          <w:sz w:val="28"/>
        </w:rPr>
      </w:pPr>
      <w:r>
        <w:rPr>
          <w:rFonts w:asciiTheme="majorBidi" w:hAnsiTheme="majorBidi" w:cstheme="majorBidi"/>
          <w:smallCaps/>
          <w:sz w:val="28"/>
        </w:rPr>
        <w:lastRenderedPageBreak/>
        <w:t>Business</w:t>
      </w:r>
      <w:r w:rsidR="00403BD5">
        <w:rPr>
          <w:rFonts w:asciiTheme="majorBidi" w:hAnsiTheme="majorBidi" w:cstheme="majorBidi"/>
          <w:smallCaps/>
          <w:sz w:val="28"/>
        </w:rPr>
        <w:t xml:space="preserve"> Rule</w:t>
      </w:r>
      <w:r w:rsidR="00354EAD" w:rsidRPr="00C41289">
        <w:rPr>
          <w:rFonts w:asciiTheme="majorBidi" w:hAnsiTheme="majorBidi" w:cstheme="majorBidi"/>
          <w:smallCaps/>
          <w:sz w:val="28"/>
        </w:rPr>
        <w:t xml:space="preserve"> Specifications</w:t>
      </w:r>
    </w:p>
    <w:p w14:paraId="7D77FA99" w14:textId="77777777" w:rsidR="00354EAD" w:rsidRPr="00C41289" w:rsidRDefault="00354EAD" w:rsidP="00354EA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29001B4" wp14:editId="707AB837">
                <wp:simplePos x="0" y="0"/>
                <wp:positionH relativeFrom="column">
                  <wp:posOffset>6740</wp:posOffset>
                </wp:positionH>
                <wp:positionV relativeFrom="paragraph">
                  <wp:posOffset>24130</wp:posOffset>
                </wp:positionV>
                <wp:extent cx="2543513" cy="361704"/>
                <wp:effectExtent l="0" t="0" r="28575" b="19685"/>
                <wp:wrapNone/>
                <wp:docPr id="1385746092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513" cy="3617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A61E3D" w14:textId="6AFB5ACC" w:rsidR="00354EAD" w:rsidRPr="00314F17" w:rsidRDefault="007737FF" w:rsidP="00354EAD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Rule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001B4" id="_x0000_s1029" style="position:absolute;margin-left:.55pt;margin-top:1.9pt;width:200.3pt;height:28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" fillcolor="window" strokecolor="windowText" strokeweight="1.5pt">
                <v:path arrowok="t"/>
                <v:textbox>
                  <w:txbxContent>
                    <w:p w14:paraId="46A61E3D" w14:textId="6AFB5ACC" w:rsidR="00354EAD" w:rsidRPr="00314F17" w:rsidRDefault="007737FF" w:rsidP="00354EAD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Rule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D5CDA4" w14:textId="494BD26C" w:rsidR="00354EAD" w:rsidRPr="00C41289" w:rsidRDefault="00354EAD" w:rsidP="00354EA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3543"/>
        <w:gridCol w:w="3271"/>
      </w:tblGrid>
      <w:tr w:rsidR="007737FF" w:rsidRPr="00C41289" w14:paraId="2F02D7FC" w14:textId="77777777" w:rsidTr="007737FF">
        <w:trPr>
          <w:trHeight w:val="949"/>
        </w:trPr>
        <w:tc>
          <w:tcPr>
            <w:tcW w:w="10070" w:type="dxa"/>
            <w:gridSpan w:val="3"/>
            <w:shd w:val="clear" w:color="auto" w:fill="FFFFFF"/>
          </w:tcPr>
          <w:p w14:paraId="6B3F1BC4" w14:textId="0357BA76" w:rsidR="007737FF" w:rsidRPr="00C41289" w:rsidRDefault="007737FF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Statement</w:t>
            </w:r>
            <w:r w:rsidRPr="00C41289">
              <w:rPr>
                <w:rFonts w:asciiTheme="majorBidi" w:hAnsiTheme="majorBidi" w:cstheme="majorBidi"/>
                <w:b/>
              </w:rPr>
              <w:t>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985813041"/>
                <w:placeholder>
                  <w:docPart w:val="DE345B6CB76B400CB4292ADCAF65757E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7737FF" w:rsidRPr="00C41289" w14:paraId="742580E9" w14:textId="77777777" w:rsidTr="007737FF">
        <w:trPr>
          <w:trHeight w:val="792"/>
        </w:trPr>
        <w:tc>
          <w:tcPr>
            <w:tcW w:w="10070" w:type="dxa"/>
            <w:gridSpan w:val="3"/>
            <w:shd w:val="clear" w:color="auto" w:fill="FFFFFF"/>
          </w:tcPr>
          <w:p w14:paraId="1B24ADE6" w14:textId="457443C9" w:rsidR="007737FF" w:rsidRPr="00C41289" w:rsidRDefault="007737FF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Constraints</w:t>
            </w:r>
            <w:r w:rsidRPr="00C41289">
              <w:rPr>
                <w:rFonts w:asciiTheme="majorBidi" w:hAnsiTheme="majorBidi" w:cstheme="majorBidi"/>
                <w:b/>
              </w:rPr>
              <w:t xml:space="preserve">: </w:t>
            </w:r>
            <w:sdt>
              <w:sdtPr>
                <w:rPr>
                  <w:rFonts w:asciiTheme="majorBidi" w:hAnsiTheme="majorBidi" w:cstheme="majorBidi"/>
                </w:rPr>
                <w:id w:val="-714658879"/>
                <w:placeholder>
                  <w:docPart w:val="36F2DF01AD6F4B5CBE12DBEF31091007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525588" w:rsidRPr="00C41289" w14:paraId="4869B00E" w14:textId="77777777" w:rsidTr="00DA0C71">
        <w:tc>
          <w:tcPr>
            <w:tcW w:w="3256" w:type="dxa"/>
            <w:shd w:val="clear" w:color="auto" w:fill="FFFFFF"/>
          </w:tcPr>
          <w:p w14:paraId="546DBD0F" w14:textId="77777777" w:rsidR="00525588" w:rsidRDefault="00525588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Type</w:t>
            </w:r>
            <w:r w:rsidRPr="00C41289">
              <w:rPr>
                <w:rFonts w:asciiTheme="majorBidi" w:hAnsiTheme="majorBidi" w:cstheme="majorBidi"/>
                <w:b/>
              </w:rPr>
              <w:t>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73323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Database Oriented</w:t>
            </w:r>
          </w:p>
          <w:p w14:paraId="645EBF67" w14:textId="10FAD46D" w:rsidR="00525588" w:rsidRDefault="00525588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</w:t>
            </w:r>
            <w:sdt>
              <w:sdtPr>
                <w:rPr>
                  <w:rFonts w:asciiTheme="majorBidi" w:hAnsiTheme="majorBidi" w:cstheme="majorBidi"/>
                </w:rPr>
                <w:id w:val="19890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Application Oriented</w:t>
            </w:r>
          </w:p>
        </w:tc>
        <w:tc>
          <w:tcPr>
            <w:tcW w:w="3543" w:type="dxa"/>
            <w:shd w:val="clear" w:color="auto" w:fill="FFFFFF"/>
          </w:tcPr>
          <w:p w14:paraId="42C2A264" w14:textId="1628A463" w:rsidR="00525588" w:rsidRDefault="00525588" w:rsidP="00525588">
            <w:pPr>
              <w:rPr>
                <w:rFonts w:asciiTheme="majorBidi" w:hAnsiTheme="majorBidi" w:cstheme="majorBidi"/>
              </w:rPr>
            </w:pPr>
            <w:r w:rsidRPr="00525588">
              <w:rPr>
                <w:rFonts w:asciiTheme="majorBidi" w:hAnsiTheme="majorBidi" w:cstheme="majorBidi"/>
                <w:b/>
                <w:bCs/>
              </w:rPr>
              <w:t>Category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0004A6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93486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Field Specific</w:t>
            </w:r>
          </w:p>
          <w:p w14:paraId="660B594C" w14:textId="2AF4F1CF" w:rsidR="00525588" w:rsidRPr="00525588" w:rsidRDefault="00525588" w:rsidP="00525588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 xml:space="preserve">                   </w:t>
            </w:r>
            <w:sdt>
              <w:sdtPr>
                <w:rPr>
                  <w:rFonts w:asciiTheme="majorBidi" w:hAnsiTheme="majorBidi" w:cstheme="majorBidi"/>
                </w:rPr>
                <w:id w:val="-12501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Relationship Specific</w:t>
            </w:r>
          </w:p>
        </w:tc>
        <w:tc>
          <w:tcPr>
            <w:tcW w:w="3271" w:type="dxa"/>
            <w:shd w:val="clear" w:color="auto" w:fill="FFFFFF"/>
          </w:tcPr>
          <w:p w14:paraId="7DF3B00D" w14:textId="480B4310" w:rsidR="00DA0C71" w:rsidRDefault="00525588" w:rsidP="00DA0C71">
            <w:pPr>
              <w:rPr>
                <w:rFonts w:asciiTheme="majorBidi" w:hAnsiTheme="majorBidi" w:cstheme="majorBidi"/>
              </w:rPr>
            </w:pPr>
            <w:r w:rsidRPr="00525588">
              <w:rPr>
                <w:rFonts w:asciiTheme="majorBidi" w:hAnsiTheme="majorBidi" w:cstheme="majorBidi"/>
                <w:b/>
                <w:bCs/>
              </w:rPr>
              <w:t>Test On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="00DA0C71" w:rsidRPr="000004A6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171792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0C71"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DA0C71">
              <w:rPr>
                <w:rFonts w:asciiTheme="majorBidi" w:hAnsiTheme="majorBidi" w:cstheme="majorBidi"/>
              </w:rPr>
              <w:t xml:space="preserve"> Insert</w:t>
            </w:r>
            <w:r w:rsidR="00DA0C71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08344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3824"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DA0C71">
              <w:rPr>
                <w:rFonts w:asciiTheme="majorBidi" w:hAnsiTheme="majorBidi" w:cstheme="majorBidi"/>
              </w:rPr>
              <w:t xml:space="preserve"> Delete</w:t>
            </w:r>
          </w:p>
          <w:p w14:paraId="36ADE652" w14:textId="3166A711" w:rsidR="00525588" w:rsidRPr="00DA0C71" w:rsidRDefault="00DA0C71" w:rsidP="00DA0C7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</w:t>
            </w:r>
            <w:sdt>
              <w:sdtPr>
                <w:rPr>
                  <w:rFonts w:asciiTheme="majorBidi" w:hAnsiTheme="majorBidi" w:cstheme="majorBidi"/>
                </w:rPr>
                <w:id w:val="57563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Update</w:t>
            </w:r>
          </w:p>
        </w:tc>
      </w:tr>
    </w:tbl>
    <w:p w14:paraId="30828A52" w14:textId="6BCD97F7" w:rsidR="00AE3824" w:rsidRPr="00C41289" w:rsidRDefault="00354EAD" w:rsidP="00AE3824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ED1B4E" wp14:editId="3597A335">
                <wp:simplePos x="0" y="0"/>
                <wp:positionH relativeFrom="column">
                  <wp:posOffset>-4982</wp:posOffset>
                </wp:positionH>
                <wp:positionV relativeFrom="paragraph">
                  <wp:posOffset>25400</wp:posOffset>
                </wp:positionV>
                <wp:extent cx="2556150" cy="361000"/>
                <wp:effectExtent l="0" t="0" r="15875" b="20320"/>
                <wp:wrapNone/>
                <wp:docPr id="332396064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6150" cy="36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E2E9B1" w14:textId="645BFD0E" w:rsidR="00354EAD" w:rsidRPr="00314F17" w:rsidRDefault="00AE3824" w:rsidP="00354EAD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Structures Affected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D1B4E" id="_x0000_s1030" style="position:absolute;margin-left:-.4pt;margin-top:2pt;width:201.25pt;height:28.4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" fillcolor="window" strokecolor="windowText" strokeweight="1.5pt">
                <v:path arrowok="t"/>
                <v:textbox>
                  <w:txbxContent>
                    <w:p w14:paraId="6DE2E9B1" w14:textId="645BFD0E" w:rsidR="00354EAD" w:rsidRPr="00314F17" w:rsidRDefault="00AE3824" w:rsidP="00354EAD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Structures Affected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013D8A" w14:textId="77777777" w:rsidR="00AE3824" w:rsidRPr="00C41289" w:rsidRDefault="00AE3824" w:rsidP="00AE3824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70"/>
      </w:tblGrid>
      <w:tr w:rsidR="00AE3824" w:rsidRPr="00C41289" w14:paraId="0CA66919" w14:textId="77777777" w:rsidTr="00A77333">
        <w:trPr>
          <w:trHeight w:val="949"/>
        </w:trPr>
        <w:tc>
          <w:tcPr>
            <w:tcW w:w="10070" w:type="dxa"/>
            <w:shd w:val="clear" w:color="auto" w:fill="FFFFFF"/>
          </w:tcPr>
          <w:p w14:paraId="19A29121" w14:textId="79BA26CB" w:rsidR="00AE3824" w:rsidRPr="00C41289" w:rsidRDefault="00AE3824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Field Names</w:t>
            </w:r>
            <w:r w:rsidRPr="00C41289">
              <w:rPr>
                <w:rFonts w:asciiTheme="majorBidi" w:hAnsiTheme="majorBidi" w:cstheme="majorBidi"/>
                <w:b/>
              </w:rPr>
              <w:t>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617368739"/>
                <w:placeholder>
                  <w:docPart w:val="6B7C28CEC28C463B9CC2DA986C1D2CC6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  <w:tr w:rsidR="00AE3824" w:rsidRPr="00C41289" w14:paraId="0027124B" w14:textId="77777777" w:rsidTr="00A77333">
        <w:trPr>
          <w:trHeight w:val="792"/>
        </w:trPr>
        <w:tc>
          <w:tcPr>
            <w:tcW w:w="10070" w:type="dxa"/>
            <w:shd w:val="clear" w:color="auto" w:fill="FFFFFF"/>
          </w:tcPr>
          <w:p w14:paraId="671A89D8" w14:textId="1B54F529" w:rsidR="00AE3824" w:rsidRPr="00C41289" w:rsidRDefault="00AE3824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Tables Names</w:t>
            </w:r>
            <w:r w:rsidRPr="00C41289">
              <w:rPr>
                <w:rFonts w:asciiTheme="majorBidi" w:hAnsiTheme="majorBidi" w:cstheme="majorBidi"/>
                <w:b/>
              </w:rPr>
              <w:t xml:space="preserve">: </w:t>
            </w:r>
            <w:sdt>
              <w:sdtPr>
                <w:rPr>
                  <w:rFonts w:asciiTheme="majorBidi" w:hAnsiTheme="majorBidi" w:cstheme="majorBidi"/>
                </w:rPr>
                <w:id w:val="47345448"/>
                <w:placeholder>
                  <w:docPart w:val="A2A925FD0F5B453C9B9415DFD29CCF90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</w:tbl>
    <w:p w14:paraId="3FD88D3E" w14:textId="36BBED56" w:rsidR="00354EAD" w:rsidRPr="00C41289" w:rsidRDefault="00354EAD" w:rsidP="00AE3824">
      <w:pPr>
        <w:spacing w:after="20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1739D77" wp14:editId="7EEBDE50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2543450" cy="361000"/>
                <wp:effectExtent l="0" t="0" r="28575" b="20320"/>
                <wp:wrapNone/>
                <wp:docPr id="1098972872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450" cy="36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2C1BD8" w14:textId="48C4D0A6" w:rsidR="00354EAD" w:rsidRPr="00314F17" w:rsidRDefault="008F2EEF" w:rsidP="00354EAD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Field Elements Affected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39D77" id="_x0000_s1031" style="position:absolute;margin-left:.4pt;margin-top:1.8pt;width:200.25pt;height:28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" fillcolor="window" strokecolor="windowText" strokeweight="1.5pt">
                <v:path arrowok="t"/>
                <v:textbox>
                  <w:txbxContent>
                    <w:p w14:paraId="352C1BD8" w14:textId="48C4D0A6" w:rsidR="00354EAD" w:rsidRPr="00314F17" w:rsidRDefault="008F2EEF" w:rsidP="00354EAD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Field Elements Affected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70"/>
      </w:tblGrid>
      <w:tr w:rsidR="008F2EEF" w:rsidRPr="00C41289" w14:paraId="7E5F3DA3" w14:textId="77777777" w:rsidTr="00084FF1">
        <w:trPr>
          <w:trHeight w:val="806"/>
        </w:trPr>
        <w:tc>
          <w:tcPr>
            <w:tcW w:w="10070" w:type="dxa"/>
            <w:shd w:val="clear" w:color="auto" w:fill="FFFFFF"/>
          </w:tcPr>
          <w:p w14:paraId="7A10FDE6" w14:textId="2879724C" w:rsidR="00FF7FF8" w:rsidRDefault="008F2EEF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Physical Elements</w:t>
            </w:r>
            <w:r w:rsidRPr="00C41289">
              <w:rPr>
                <w:rFonts w:asciiTheme="majorBidi" w:hAnsiTheme="majorBidi" w:cstheme="majorBidi"/>
                <w:b/>
              </w:rPr>
              <w:t>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r w:rsidRPr="000004A6">
              <w:rPr>
                <w:rFonts w:asciiTheme="majorBidi" w:hAnsiTheme="majorBidi" w:cstheme="majorBidi"/>
              </w:rPr>
              <w:t xml:space="preserve"> </w:t>
            </w:r>
          </w:p>
          <w:p w14:paraId="61F7E6D4" w14:textId="0C251868" w:rsidR="008F2EEF" w:rsidRPr="00C41289" w:rsidRDefault="00417069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51148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EEF"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8F2EEF">
              <w:rPr>
                <w:rFonts w:asciiTheme="majorBidi" w:hAnsiTheme="majorBidi" w:cstheme="majorBidi"/>
              </w:rPr>
              <w:t xml:space="preserve"> </w:t>
            </w:r>
            <w:r w:rsidR="00FF7FF8">
              <w:rPr>
                <w:rFonts w:asciiTheme="majorBidi" w:hAnsiTheme="majorBidi" w:cstheme="majorBidi"/>
              </w:rPr>
              <w:t>Data Type</w:t>
            </w:r>
            <w:r w:rsidR="008F2EEF">
              <w:rPr>
                <w:rFonts w:asciiTheme="majorBidi" w:hAnsiTheme="majorBidi" w:cstheme="majorBidi"/>
              </w:rPr>
              <w:tab/>
            </w:r>
            <w:r w:rsidR="008F2EEF">
              <w:rPr>
                <w:rFonts w:asciiTheme="majorBidi" w:hAnsiTheme="majorBidi" w:cstheme="majorBidi"/>
              </w:rPr>
              <w:tab/>
            </w:r>
            <w:r w:rsidR="008F2EEF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81904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EEF"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8F2EEF">
              <w:rPr>
                <w:rFonts w:asciiTheme="majorBidi" w:hAnsiTheme="majorBidi" w:cstheme="majorBidi"/>
              </w:rPr>
              <w:t xml:space="preserve"> </w:t>
            </w:r>
            <w:r w:rsidR="00FF7FF8">
              <w:rPr>
                <w:rFonts w:asciiTheme="majorBidi" w:hAnsiTheme="majorBidi" w:cstheme="majorBidi"/>
              </w:rPr>
              <w:t>Length</w:t>
            </w:r>
            <w:r w:rsidR="008F2EEF">
              <w:rPr>
                <w:rFonts w:asciiTheme="majorBidi" w:hAnsiTheme="majorBidi" w:cstheme="majorBidi"/>
              </w:rPr>
              <w:tab/>
            </w:r>
            <w:r w:rsidR="008F2EEF">
              <w:rPr>
                <w:rFonts w:asciiTheme="majorBidi" w:hAnsiTheme="majorBidi" w:cstheme="majorBidi"/>
              </w:rPr>
              <w:tab/>
            </w:r>
            <w:r w:rsidR="008F2EEF"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39758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 w:rsidR="008F2EEF">
              <w:rPr>
                <w:rFonts w:asciiTheme="majorBidi" w:hAnsiTheme="majorBidi" w:cstheme="majorBidi"/>
              </w:rPr>
              <w:t xml:space="preserve"> </w:t>
            </w:r>
            <w:r w:rsidR="00FF7FF8">
              <w:rPr>
                <w:rFonts w:asciiTheme="majorBidi" w:hAnsiTheme="majorBidi" w:cstheme="majorBidi"/>
              </w:rPr>
              <w:t>Character Support</w:t>
            </w:r>
          </w:p>
        </w:tc>
      </w:tr>
      <w:tr w:rsidR="008F2EEF" w:rsidRPr="00C41289" w14:paraId="0EAE1B7C" w14:textId="77777777" w:rsidTr="00084FF1">
        <w:trPr>
          <w:trHeight w:val="1498"/>
        </w:trPr>
        <w:tc>
          <w:tcPr>
            <w:tcW w:w="10070" w:type="dxa"/>
            <w:shd w:val="clear" w:color="auto" w:fill="FFFFFF"/>
          </w:tcPr>
          <w:p w14:paraId="01B0B687" w14:textId="77777777" w:rsidR="008F2EEF" w:rsidRDefault="008C4191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Logical Elements</w:t>
            </w:r>
            <w:r w:rsidR="008F2EEF" w:rsidRPr="00C41289">
              <w:rPr>
                <w:rFonts w:asciiTheme="majorBidi" w:hAnsiTheme="majorBidi" w:cstheme="majorBidi"/>
                <w:b/>
              </w:rPr>
              <w:t xml:space="preserve">: </w:t>
            </w:r>
          </w:p>
          <w:p w14:paraId="157EEB06" w14:textId="77777777" w:rsidR="008C4191" w:rsidRDefault="008C4191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155354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Key Type 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65488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Null Support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7783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Ra</w:t>
            </w:r>
            <w:r w:rsidR="00071D56">
              <w:rPr>
                <w:rFonts w:asciiTheme="majorBidi" w:hAnsiTheme="majorBidi" w:cstheme="majorBidi"/>
              </w:rPr>
              <w:t>nge of values</w:t>
            </w:r>
          </w:p>
          <w:p w14:paraId="4CB3A8D8" w14:textId="1F9CB560" w:rsidR="00071D56" w:rsidRDefault="00071D56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347251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Key Structure 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601873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Values Entered By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715162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Edit Rule</w:t>
            </w:r>
          </w:p>
          <w:p w14:paraId="26CC8243" w14:textId="20D1AFD9" w:rsidR="00071D56" w:rsidRPr="00C41289" w:rsidRDefault="00071D56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18717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Uniqueness 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2032538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4191">
                  <w:rPr>
                    <w:rFonts w:ascii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</w:t>
            </w:r>
            <w:r w:rsidR="00601707">
              <w:rPr>
                <w:rFonts w:asciiTheme="majorBidi" w:hAnsiTheme="majorBidi" w:cstheme="majorBidi"/>
              </w:rPr>
              <w:t>Required Value</w:t>
            </w:r>
          </w:p>
        </w:tc>
      </w:tr>
    </w:tbl>
    <w:p w14:paraId="5069ACFE" w14:textId="51D2BA04" w:rsidR="00615870" w:rsidRDefault="00084FF1" w:rsidP="008E7CC7">
      <w:pPr>
        <w:rPr>
          <w:rFonts w:asciiTheme="majorBidi" w:hAnsiTheme="majorBidi" w:cstheme="majorBidi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287A820" wp14:editId="7F3BFAC8">
                <wp:simplePos x="0" y="0"/>
                <wp:positionH relativeFrom="column">
                  <wp:posOffset>0</wp:posOffset>
                </wp:positionH>
                <wp:positionV relativeFrom="paragraph">
                  <wp:posOffset>1766570</wp:posOffset>
                </wp:positionV>
                <wp:extent cx="2549800" cy="361000"/>
                <wp:effectExtent l="0" t="0" r="22225" b="20320"/>
                <wp:wrapNone/>
                <wp:docPr id="1071119989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9800" cy="36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4301CF" w14:textId="173D6564" w:rsidR="00882D87" w:rsidRPr="00314F17" w:rsidRDefault="0086381D" w:rsidP="00882D87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Relationship Characteristic Affected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7A820" id="_x0000_s1032" style="position:absolute;margin-left:0;margin-top:139.1pt;width:200.75pt;height:28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" fillcolor="window" strokecolor="windowText" strokeweight="1.5pt">
                <v:path arrowok="t"/>
                <v:textbox>
                  <w:txbxContent>
                    <w:p w14:paraId="4F4301CF" w14:textId="173D6564" w:rsidR="00882D87" w:rsidRPr="00314F17" w:rsidRDefault="0086381D" w:rsidP="00882D87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Relationship Characteristic Affected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pPr w:leftFromText="180" w:rightFromText="180" w:vertAnchor="text" w:horzAnchor="margin" w:tblpX="137" w:tblpY="203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70"/>
      </w:tblGrid>
      <w:tr w:rsidR="00084FF1" w:rsidRPr="00C41289" w14:paraId="383F63D9" w14:textId="77777777" w:rsidTr="00084FF1">
        <w:trPr>
          <w:trHeight w:val="806"/>
        </w:trPr>
        <w:tc>
          <w:tcPr>
            <w:tcW w:w="10070" w:type="dxa"/>
            <w:shd w:val="clear" w:color="auto" w:fill="FFFFFF"/>
          </w:tcPr>
          <w:p w14:paraId="41A21B5A" w14:textId="77777777" w:rsidR="00084FF1" w:rsidRDefault="00084FF1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Physical Elements</w:t>
            </w:r>
            <w:r w:rsidRPr="00C41289">
              <w:rPr>
                <w:rFonts w:asciiTheme="majorBidi" w:hAnsiTheme="majorBidi" w:cstheme="majorBidi"/>
                <w:b/>
              </w:rPr>
              <w:t>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r w:rsidRPr="000004A6">
              <w:rPr>
                <w:rFonts w:asciiTheme="majorBidi" w:hAnsiTheme="majorBidi" w:cstheme="majorBidi"/>
              </w:rPr>
              <w:t xml:space="preserve"> </w:t>
            </w:r>
          </w:p>
          <w:p w14:paraId="0300295C" w14:textId="67B284F7" w:rsidR="00084FF1" w:rsidRPr="00C41289" w:rsidRDefault="00084FF1" w:rsidP="00084FF1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53015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</w:t>
            </w:r>
            <w:r w:rsidR="0086381D">
              <w:rPr>
                <w:rFonts w:asciiTheme="majorBidi" w:hAnsiTheme="majorBidi" w:cstheme="majorBidi"/>
              </w:rPr>
              <w:t>Deletion Rule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1775831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</w:t>
            </w:r>
            <w:r w:rsidR="0086381D">
              <w:rPr>
                <w:rFonts w:asciiTheme="majorBidi" w:hAnsiTheme="majorBidi" w:cstheme="majorBidi"/>
              </w:rPr>
              <w:t>Type of Participation</w:t>
            </w:r>
            <w:r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ab/>
            </w:r>
            <w:sdt>
              <w:sdtPr>
                <w:rPr>
                  <w:rFonts w:asciiTheme="majorBidi" w:hAnsiTheme="majorBidi" w:cstheme="majorBidi"/>
                </w:rPr>
                <w:id w:val="-2029630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</w:t>
            </w:r>
            <w:r w:rsidR="0086381D">
              <w:rPr>
                <w:rFonts w:asciiTheme="majorBidi" w:hAnsiTheme="majorBidi" w:cstheme="majorBidi"/>
              </w:rPr>
              <w:t xml:space="preserve">Degree </w:t>
            </w:r>
            <w:r w:rsidR="00C63656">
              <w:rPr>
                <w:rFonts w:asciiTheme="majorBidi" w:hAnsiTheme="majorBidi" w:cstheme="majorBidi"/>
              </w:rPr>
              <w:t>of Participation</w:t>
            </w:r>
          </w:p>
        </w:tc>
      </w:tr>
    </w:tbl>
    <w:p w14:paraId="0036BED1" w14:textId="2ED9CC0A" w:rsidR="00882D87" w:rsidRDefault="00204CB5" w:rsidP="008E7CC7">
      <w:pPr>
        <w:rPr>
          <w:rFonts w:asciiTheme="majorBidi" w:hAnsiTheme="majorBidi" w:cstheme="majorBidi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475741F" wp14:editId="2954A4DA">
                <wp:simplePos x="0" y="0"/>
                <wp:positionH relativeFrom="column">
                  <wp:posOffset>0</wp:posOffset>
                </wp:positionH>
                <wp:positionV relativeFrom="paragraph">
                  <wp:posOffset>817880</wp:posOffset>
                </wp:positionV>
                <wp:extent cx="2549800" cy="361000"/>
                <wp:effectExtent l="0" t="0" r="22225" b="20320"/>
                <wp:wrapNone/>
                <wp:docPr id="1476382224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9800" cy="36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F576C2" w14:textId="1827DF59" w:rsidR="00204CB5" w:rsidRPr="00314F17" w:rsidRDefault="001D48D3" w:rsidP="00204CB5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Action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5741F" id="_x0000_s1033" style="position:absolute;margin-left:0;margin-top:64.4pt;width:200.75pt;height:28.4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" fillcolor="window" strokecolor="windowText" strokeweight="1.5pt">
                <v:path arrowok="t"/>
                <v:textbox>
                  <w:txbxContent>
                    <w:p w14:paraId="47F576C2" w14:textId="1827DF59" w:rsidR="00204CB5" w:rsidRPr="00314F17" w:rsidRDefault="001D48D3" w:rsidP="00204CB5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Action Taken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pPr w:leftFromText="180" w:rightFromText="180" w:vertAnchor="text" w:horzAnchor="margin" w:tblpX="137" w:tblpY="203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70"/>
      </w:tblGrid>
      <w:tr w:rsidR="00204CB5" w:rsidRPr="00C41289" w14:paraId="750BBCDE" w14:textId="77777777" w:rsidTr="00A87A4B">
        <w:trPr>
          <w:trHeight w:val="961"/>
        </w:trPr>
        <w:sdt>
          <w:sdtPr>
            <w:rPr>
              <w:rFonts w:asciiTheme="majorBidi" w:hAnsiTheme="majorBidi" w:cstheme="majorBidi"/>
            </w:rPr>
            <w:id w:val="-128352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0070" w:type="dxa"/>
                <w:shd w:val="clear" w:color="auto" w:fill="FFFFFF"/>
              </w:tcPr>
              <w:p w14:paraId="72EC79DB" w14:textId="2136432B" w:rsidR="00204CB5" w:rsidRPr="00C41289" w:rsidRDefault="001D48D3" w:rsidP="00A77333">
                <w:pPr>
                  <w:spacing w:line="360" w:lineRule="auto"/>
                  <w:rPr>
                    <w:rFonts w:asciiTheme="majorBidi" w:hAnsiTheme="majorBidi" w:cstheme="majorBidi"/>
                  </w:rPr>
                </w:pPr>
                <w:r w:rsidRPr="00C9690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8CF96F9" w14:textId="77777777" w:rsidR="006262DF" w:rsidRDefault="006262DF" w:rsidP="006262DF">
      <w:pPr>
        <w:rPr>
          <w:rFonts w:asciiTheme="majorBidi" w:hAnsiTheme="majorBidi" w:cstheme="majorBidi"/>
        </w:rPr>
      </w:pPr>
    </w:p>
    <w:p w14:paraId="570E68D9" w14:textId="77777777" w:rsidR="006262DF" w:rsidRPr="00C41289" w:rsidRDefault="006262DF" w:rsidP="006262DF">
      <w:pPr>
        <w:pStyle w:val="Header"/>
        <w:shd w:val="clear" w:color="auto" w:fill="DDD9C3"/>
        <w:tabs>
          <w:tab w:val="right" w:pos="10080"/>
        </w:tabs>
        <w:spacing w:after="240"/>
        <w:jc w:val="center"/>
        <w:rPr>
          <w:rFonts w:asciiTheme="majorBidi" w:hAnsiTheme="majorBidi" w:cstheme="majorBidi"/>
          <w:smallCaps/>
          <w:sz w:val="28"/>
        </w:rPr>
      </w:pPr>
      <w:r>
        <w:rPr>
          <w:rFonts w:asciiTheme="majorBidi" w:hAnsiTheme="majorBidi" w:cstheme="majorBidi"/>
          <w:smallCaps/>
          <w:sz w:val="28"/>
        </w:rPr>
        <w:lastRenderedPageBreak/>
        <w:t>View</w:t>
      </w:r>
      <w:r w:rsidRPr="00C41289">
        <w:rPr>
          <w:rFonts w:asciiTheme="majorBidi" w:hAnsiTheme="majorBidi" w:cstheme="majorBidi"/>
          <w:smallCaps/>
          <w:sz w:val="28"/>
        </w:rPr>
        <w:t xml:space="preserve"> Specifications</w:t>
      </w:r>
    </w:p>
    <w:p w14:paraId="5ED92745" w14:textId="77777777" w:rsidR="006262DF" w:rsidRPr="00C41289" w:rsidRDefault="006262DF" w:rsidP="006262DF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7F561B" wp14:editId="31173D46">
                <wp:simplePos x="0" y="0"/>
                <wp:positionH relativeFrom="column">
                  <wp:posOffset>6740</wp:posOffset>
                </wp:positionH>
                <wp:positionV relativeFrom="paragraph">
                  <wp:posOffset>24130</wp:posOffset>
                </wp:positionV>
                <wp:extent cx="2543513" cy="361704"/>
                <wp:effectExtent l="0" t="0" r="28575" b="19685"/>
                <wp:wrapNone/>
                <wp:docPr id="96595525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513" cy="3617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930C7B" w14:textId="77777777" w:rsidR="006262DF" w:rsidRPr="00314F17" w:rsidRDefault="006262DF" w:rsidP="006262DF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General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F561B" id="_x0000_s1034" style="position:absolute;margin-left:.55pt;margin-top:1.9pt;width:200.3pt;height:28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" fillcolor="window" strokecolor="windowText" strokeweight="1.5pt">
                <v:path arrowok="t"/>
                <v:textbox>
                  <w:txbxContent>
                    <w:p w14:paraId="24930C7B" w14:textId="77777777" w:rsidR="006262DF" w:rsidRPr="00314F17" w:rsidRDefault="006262DF" w:rsidP="006262DF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General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C4651F" w14:textId="77777777" w:rsidR="006262DF" w:rsidRPr="00C41289" w:rsidRDefault="006262DF" w:rsidP="006262DF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035"/>
      </w:tblGrid>
      <w:tr w:rsidR="006262DF" w:rsidRPr="00C41289" w14:paraId="6EB2D012" w14:textId="77777777" w:rsidTr="00A77333">
        <w:trPr>
          <w:trHeight w:val="382"/>
        </w:trPr>
        <w:tc>
          <w:tcPr>
            <w:tcW w:w="5035" w:type="dxa"/>
            <w:shd w:val="clear" w:color="auto" w:fill="FFFFFF"/>
          </w:tcPr>
          <w:p w14:paraId="4868350C" w14:textId="77777777" w:rsidR="006262DF" w:rsidRPr="00C41289" w:rsidRDefault="006262DF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 w:rsidRPr="00C41289">
              <w:rPr>
                <w:rFonts w:asciiTheme="majorBidi" w:hAnsiTheme="majorBidi" w:cstheme="majorBidi"/>
                <w:b/>
              </w:rPr>
              <w:t>:</w:t>
            </w:r>
            <w:r w:rsidRPr="00C41289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898480928"/>
                <w:placeholder>
                  <w:docPart w:val="3E1356C5EE604651A8D5937F48253228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  <w:tc>
          <w:tcPr>
            <w:tcW w:w="5035" w:type="dxa"/>
            <w:shd w:val="clear" w:color="auto" w:fill="FFFFFF"/>
          </w:tcPr>
          <w:p w14:paraId="60C7DE94" w14:textId="77777777" w:rsidR="006262DF" w:rsidRPr="00117220" w:rsidRDefault="006262DF" w:rsidP="00A77333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117220">
              <w:rPr>
                <w:rFonts w:asciiTheme="majorBidi" w:hAnsiTheme="majorBidi" w:cstheme="majorBidi"/>
                <w:b/>
                <w:bCs/>
              </w:rPr>
              <w:t>Type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0004A6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147398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Data    </w:t>
            </w:r>
            <w:sdt>
              <w:sdtPr>
                <w:rPr>
                  <w:rFonts w:asciiTheme="majorBidi" w:hAnsiTheme="majorBidi" w:cstheme="majorBidi"/>
                </w:rPr>
                <w:id w:val="-192363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Aggregate    </w:t>
            </w:r>
            <w:sdt>
              <w:sdtPr>
                <w:rPr>
                  <w:rFonts w:asciiTheme="majorBidi" w:hAnsiTheme="majorBidi" w:cstheme="majorBidi"/>
                </w:rPr>
                <w:id w:val="270594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Bidi" w:hint="eastAsia"/>
                  </w:rPr>
                  <w:t>☐</w:t>
                </w:r>
              </w:sdtContent>
            </w:sdt>
            <w:r>
              <w:rPr>
                <w:rFonts w:asciiTheme="majorBidi" w:hAnsiTheme="majorBidi" w:cstheme="majorBidi"/>
              </w:rPr>
              <w:t xml:space="preserve"> Validation</w:t>
            </w:r>
          </w:p>
        </w:tc>
      </w:tr>
      <w:tr w:rsidR="006262DF" w:rsidRPr="00C41289" w14:paraId="5E75906D" w14:textId="77777777" w:rsidTr="00A77333">
        <w:trPr>
          <w:trHeight w:val="792"/>
        </w:trPr>
        <w:tc>
          <w:tcPr>
            <w:tcW w:w="10070" w:type="dxa"/>
            <w:gridSpan w:val="2"/>
            <w:shd w:val="clear" w:color="auto" w:fill="FFFFFF"/>
          </w:tcPr>
          <w:p w14:paraId="5CE5297D" w14:textId="77777777" w:rsidR="006262DF" w:rsidRPr="00C41289" w:rsidRDefault="006262DF" w:rsidP="00A773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Description</w:t>
            </w:r>
            <w:r w:rsidRPr="00C41289">
              <w:rPr>
                <w:rFonts w:asciiTheme="majorBidi" w:hAnsiTheme="majorBidi" w:cstheme="majorBidi"/>
                <w:b/>
              </w:rPr>
              <w:t xml:space="preserve">: </w:t>
            </w:r>
            <w:sdt>
              <w:sdtPr>
                <w:rPr>
                  <w:rFonts w:asciiTheme="majorBidi" w:hAnsiTheme="majorBidi" w:cstheme="majorBidi"/>
                </w:rPr>
                <w:id w:val="715235673"/>
                <w:placeholder>
                  <w:docPart w:val="63CE46C89B674A46A7BC733EA171059D"/>
                </w:placeholder>
                <w:showingPlcHdr/>
                <w:text/>
              </w:sdtPr>
              <w:sdtEndPr/>
              <w:sdtContent>
                <w:r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</w:tbl>
    <w:p w14:paraId="5F3294A4" w14:textId="77777777" w:rsidR="006262DF" w:rsidRPr="00C41289" w:rsidRDefault="006262DF" w:rsidP="006262DF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3967CD2" wp14:editId="1F3F6EB1">
                <wp:simplePos x="0" y="0"/>
                <wp:positionH relativeFrom="column">
                  <wp:posOffset>-4982</wp:posOffset>
                </wp:positionH>
                <wp:positionV relativeFrom="paragraph">
                  <wp:posOffset>25400</wp:posOffset>
                </wp:positionV>
                <wp:extent cx="2556150" cy="361000"/>
                <wp:effectExtent l="0" t="0" r="15875" b="20320"/>
                <wp:wrapNone/>
                <wp:docPr id="538137229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6150" cy="36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5282F5" w14:textId="77777777" w:rsidR="006262DF" w:rsidRPr="00314F17" w:rsidRDefault="006262DF" w:rsidP="006262DF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67CD2" id="_x0000_s1035" style="position:absolute;margin-left:-.4pt;margin-top:2pt;width:201.25pt;height:28.4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" fillcolor="window" strokecolor="windowText" strokeweight="1.5pt">
                <v:path arrowok="t"/>
                <v:textbox>
                  <w:txbxContent>
                    <w:p w14:paraId="385282F5" w14:textId="77777777" w:rsidR="006262DF" w:rsidRPr="00314F17" w:rsidRDefault="006262DF" w:rsidP="006262DF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Base Tables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7D38C3" w14:textId="77777777" w:rsidR="006262DF" w:rsidRPr="00C41289" w:rsidRDefault="006262DF" w:rsidP="006262DF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70"/>
      </w:tblGrid>
      <w:tr w:rsidR="006262DF" w:rsidRPr="00C41289" w14:paraId="1465E22C" w14:textId="77777777" w:rsidTr="00A77333">
        <w:trPr>
          <w:trHeight w:val="949"/>
        </w:trPr>
        <w:tc>
          <w:tcPr>
            <w:tcW w:w="10070" w:type="dxa"/>
            <w:shd w:val="clear" w:color="auto" w:fill="FFFFFF"/>
          </w:tcPr>
          <w:p w14:paraId="08F75ADF" w14:textId="77777777" w:rsidR="006262DF" w:rsidRPr="00C41289" w:rsidRDefault="00AA17B7" w:rsidP="00A77333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900335135"/>
                <w:placeholder>
                  <w:docPart w:val="FC8575F5E7F04F12B63B2AAA012430F0"/>
                </w:placeholder>
                <w:showingPlcHdr/>
                <w:text/>
              </w:sdtPr>
              <w:sdtEndPr/>
              <w:sdtContent>
                <w:r w:rsidR="006262DF" w:rsidRPr="00C41289">
                  <w:rPr>
                    <w:rStyle w:val="PlaceholderText"/>
                    <w:rFonts w:asciiTheme="majorBidi" w:eastAsiaTheme="majorEastAsia" w:hAnsiTheme="majorBidi"/>
                  </w:rPr>
                  <w:t>Click or tap here to enter text.</w:t>
                </w:r>
              </w:sdtContent>
            </w:sdt>
          </w:p>
        </w:tc>
      </w:tr>
    </w:tbl>
    <w:p w14:paraId="23A27E90" w14:textId="77777777" w:rsidR="006262DF" w:rsidRPr="00C41289" w:rsidRDefault="006262DF" w:rsidP="006262DF">
      <w:pPr>
        <w:tabs>
          <w:tab w:val="left" w:pos="883"/>
        </w:tabs>
        <w:spacing w:after="200" w:line="276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F862D14" wp14:editId="397C3B9F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2543450" cy="361000"/>
                <wp:effectExtent l="0" t="0" r="28575" b="20320"/>
                <wp:wrapNone/>
                <wp:docPr id="1708897319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450" cy="36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76B44A" w14:textId="25550B65" w:rsidR="006262DF" w:rsidRPr="00314F17" w:rsidRDefault="008A00DD" w:rsidP="006262DF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Calculated </w:t>
                            </w:r>
                            <w:r w:rsidR="006262DF"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Elements 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62D14" id="_x0000_s1036" style="position:absolute;margin-left:.4pt;margin-top:1.8pt;width:200.25pt;height:28.4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" fillcolor="window" strokecolor="windowText" strokeweight="1.5pt">
                <v:path arrowok="t"/>
                <v:textbox>
                  <w:txbxContent>
                    <w:p w14:paraId="5076B44A" w14:textId="25550B65" w:rsidR="006262DF" w:rsidRPr="00314F17" w:rsidRDefault="008A00DD" w:rsidP="006262DF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 xml:space="preserve">Calculated </w:t>
                      </w:r>
                      <w:r w:rsidR="006262DF">
                        <w:rPr>
                          <w:b/>
                          <w:i/>
                          <w:color w:val="000000"/>
                          <w:sz w:val="24"/>
                        </w:rPr>
                        <w:t>Elements Expressions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14"/>
        <w:gridCol w:w="6956"/>
      </w:tblGrid>
      <w:tr w:rsidR="00A1087B" w:rsidRPr="00C41289" w14:paraId="60BC5AD4" w14:textId="77777777" w:rsidTr="00134863">
        <w:trPr>
          <w:trHeight w:val="107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FFFFFF"/>
          </w:tcPr>
          <w:p w14:paraId="2A054017" w14:textId="3C113513" w:rsidR="00A1087B" w:rsidRPr="00C41289" w:rsidRDefault="00A1087B" w:rsidP="00A7733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Field Name</w:t>
            </w:r>
          </w:p>
        </w:tc>
        <w:tc>
          <w:tcPr>
            <w:tcW w:w="6956" w:type="dxa"/>
            <w:tcBorders>
              <w:bottom w:val="single" w:sz="4" w:space="0" w:color="auto"/>
            </w:tcBorders>
            <w:shd w:val="clear" w:color="auto" w:fill="FFFFFF"/>
          </w:tcPr>
          <w:p w14:paraId="046CE5E6" w14:textId="7819F53F" w:rsidR="00A1087B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Expression</w:t>
            </w:r>
          </w:p>
        </w:tc>
      </w:tr>
      <w:tr w:rsidR="0064514E" w:rsidRPr="00C41289" w14:paraId="4E5ED9E8" w14:textId="77777777" w:rsidTr="00134863">
        <w:trPr>
          <w:trHeight w:val="77"/>
        </w:trPr>
        <w:tc>
          <w:tcPr>
            <w:tcW w:w="3114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0E2DF90F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3E153353" w14:textId="6BB4B26D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64514E" w:rsidRPr="00C41289" w14:paraId="2949873E" w14:textId="77777777" w:rsidTr="00134863">
        <w:trPr>
          <w:trHeight w:val="77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1EC125B2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72CFCF1D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64514E" w:rsidRPr="00C41289" w14:paraId="1F3047F6" w14:textId="77777777" w:rsidTr="00134863">
        <w:trPr>
          <w:trHeight w:val="77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4AF33C04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7052450F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64514E" w:rsidRPr="00C41289" w14:paraId="2920A9C7" w14:textId="77777777" w:rsidTr="00134863">
        <w:trPr>
          <w:trHeight w:val="77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6E78593B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1A041184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64514E" w:rsidRPr="00C41289" w14:paraId="6C3D5F27" w14:textId="77777777" w:rsidTr="00134863">
        <w:trPr>
          <w:trHeight w:val="29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5D6E1966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63D13724" w14:textId="77777777" w:rsidR="0064514E" w:rsidRPr="00C41289" w:rsidRDefault="0064514E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134863" w:rsidRPr="00C41289" w14:paraId="6BF065FD" w14:textId="77777777" w:rsidTr="00134863">
        <w:trPr>
          <w:trHeight w:val="29"/>
        </w:trPr>
        <w:tc>
          <w:tcPr>
            <w:tcW w:w="3114" w:type="dxa"/>
            <w:tcBorders>
              <w:top w:val="dashed" w:sz="4" w:space="0" w:color="auto"/>
              <w:right w:val="dashed" w:sz="4" w:space="0" w:color="auto"/>
            </w:tcBorders>
            <w:shd w:val="clear" w:color="auto" w:fill="FFFFFF"/>
          </w:tcPr>
          <w:p w14:paraId="5E16D756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</w:tcBorders>
            <w:shd w:val="clear" w:color="auto" w:fill="FFFFFF"/>
          </w:tcPr>
          <w:p w14:paraId="2D4FDD7A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</w:tbl>
    <w:p w14:paraId="27DA828F" w14:textId="40855D83" w:rsidR="006262DF" w:rsidRDefault="00134863" w:rsidP="006262DF">
      <w:pPr>
        <w:rPr>
          <w:rFonts w:asciiTheme="majorBidi" w:hAnsiTheme="majorBidi" w:cstheme="majorBidi"/>
        </w:rPr>
      </w:pPr>
      <w:r w:rsidRPr="00C41289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F9EE655" wp14:editId="120B696E">
                <wp:simplePos x="0" y="0"/>
                <wp:positionH relativeFrom="column">
                  <wp:posOffset>0</wp:posOffset>
                </wp:positionH>
                <wp:positionV relativeFrom="paragraph">
                  <wp:posOffset>2186305</wp:posOffset>
                </wp:positionV>
                <wp:extent cx="2543175" cy="360680"/>
                <wp:effectExtent l="0" t="0" r="28575" b="20320"/>
                <wp:wrapNone/>
                <wp:docPr id="642708703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3606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0D6A8F" w14:textId="5F44E89B" w:rsidR="00134863" w:rsidRPr="00314F17" w:rsidRDefault="00134863" w:rsidP="00134863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EE655" id="_x0000_s1037" style="position:absolute;margin-left:0;margin-top:172.15pt;width:200.25pt;height:28.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" fillcolor="window" strokecolor="windowText" strokeweight="1.5pt">
                <v:path arrowok="t"/>
                <v:textbox>
                  <w:txbxContent>
                    <w:p w14:paraId="760D6A8F" w14:textId="5F44E89B" w:rsidR="00134863" w:rsidRPr="00314F17" w:rsidRDefault="00134863" w:rsidP="00134863">
                      <w:pPr>
                        <w:jc w:val="center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Filters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CB1205" w14:textId="267062A7" w:rsidR="006262DF" w:rsidRDefault="006262DF" w:rsidP="006262DF">
      <w:pPr>
        <w:rPr>
          <w:rFonts w:asciiTheme="majorBidi" w:hAnsiTheme="majorBidi" w:cstheme="majorBidi"/>
        </w:rPr>
      </w:pPr>
    </w:p>
    <w:tbl>
      <w:tblPr>
        <w:tblStyle w:val="TableGrid1"/>
        <w:tblpPr w:leftFromText="180" w:rightFromText="180" w:vertAnchor="text" w:horzAnchor="margin" w:tblpXSpec="center" w:tblpY="-47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14"/>
        <w:gridCol w:w="6956"/>
      </w:tblGrid>
      <w:tr w:rsidR="00134863" w:rsidRPr="00C41289" w14:paraId="11B16E5C" w14:textId="77777777" w:rsidTr="00A77333">
        <w:trPr>
          <w:trHeight w:val="107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FFFFFF"/>
          </w:tcPr>
          <w:p w14:paraId="17407EC2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Field Name</w:t>
            </w:r>
          </w:p>
        </w:tc>
        <w:tc>
          <w:tcPr>
            <w:tcW w:w="6956" w:type="dxa"/>
            <w:tcBorders>
              <w:bottom w:val="single" w:sz="4" w:space="0" w:color="auto"/>
            </w:tcBorders>
            <w:shd w:val="clear" w:color="auto" w:fill="FFFFFF"/>
          </w:tcPr>
          <w:p w14:paraId="204BA97A" w14:textId="29A88499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Condition</w:t>
            </w:r>
          </w:p>
        </w:tc>
      </w:tr>
      <w:tr w:rsidR="00134863" w:rsidRPr="00C41289" w14:paraId="6F5C3448" w14:textId="77777777" w:rsidTr="00A77333">
        <w:trPr>
          <w:trHeight w:val="77"/>
        </w:trPr>
        <w:tc>
          <w:tcPr>
            <w:tcW w:w="3114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5EE38C5F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5A8D0741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134863" w:rsidRPr="00C41289" w14:paraId="6473181F" w14:textId="77777777" w:rsidTr="00A77333">
        <w:trPr>
          <w:trHeight w:val="77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3F4EAF09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489DAFEE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134863" w:rsidRPr="00C41289" w14:paraId="2B5F4A56" w14:textId="77777777" w:rsidTr="00A77333">
        <w:trPr>
          <w:trHeight w:val="77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2E715539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4CDF3E21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134863" w:rsidRPr="00C41289" w14:paraId="3EE42078" w14:textId="77777777" w:rsidTr="00A77333">
        <w:trPr>
          <w:trHeight w:val="77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01B390A0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60BFF342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134863" w:rsidRPr="00C41289" w14:paraId="781832EF" w14:textId="77777777" w:rsidTr="00A77333">
        <w:trPr>
          <w:trHeight w:val="29"/>
        </w:trPr>
        <w:tc>
          <w:tcPr>
            <w:tcW w:w="311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</w:tcPr>
          <w:p w14:paraId="50BE5EE1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FFFFFF"/>
          </w:tcPr>
          <w:p w14:paraId="324ABBED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134863" w:rsidRPr="00C41289" w14:paraId="5C2465CC" w14:textId="77777777" w:rsidTr="00A77333">
        <w:trPr>
          <w:trHeight w:val="29"/>
        </w:trPr>
        <w:tc>
          <w:tcPr>
            <w:tcW w:w="3114" w:type="dxa"/>
            <w:tcBorders>
              <w:top w:val="dashed" w:sz="4" w:space="0" w:color="auto"/>
              <w:right w:val="dashed" w:sz="4" w:space="0" w:color="auto"/>
            </w:tcBorders>
            <w:shd w:val="clear" w:color="auto" w:fill="FFFFFF"/>
          </w:tcPr>
          <w:p w14:paraId="5366F1BC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6956" w:type="dxa"/>
            <w:tcBorders>
              <w:top w:val="dashed" w:sz="4" w:space="0" w:color="auto"/>
              <w:left w:val="dashed" w:sz="4" w:space="0" w:color="auto"/>
            </w:tcBorders>
            <w:shd w:val="clear" w:color="auto" w:fill="FFFFFF"/>
          </w:tcPr>
          <w:p w14:paraId="2F549D54" w14:textId="77777777" w:rsidR="00134863" w:rsidRPr="00C41289" w:rsidRDefault="00134863" w:rsidP="00A77333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</w:tbl>
    <w:p w14:paraId="6B62E4EE" w14:textId="77777777" w:rsidR="006262DF" w:rsidRDefault="006262DF" w:rsidP="008E7CC7">
      <w:pPr>
        <w:rPr>
          <w:rFonts w:asciiTheme="majorBidi" w:hAnsiTheme="majorBidi" w:cstheme="majorBidi"/>
        </w:rPr>
      </w:pPr>
    </w:p>
    <w:sectPr w:rsidR="006262DF" w:rsidSect="008E7CC7">
      <w:footerReference w:type="even" r:id="rId8"/>
      <w:footerReference w:type="default" r:id="rId9"/>
      <w:footerReference w:type="first" r:id="rId10"/>
      <w:pgSz w:w="12240" w:h="15840"/>
      <w:pgMar w:top="1440" w:right="758" w:bottom="1440" w:left="1134" w:header="708" w:footer="708" w:gutter="0"/>
      <w:pgNumType w:start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E7DB" w14:textId="77777777" w:rsidR="00B218EE" w:rsidRDefault="00B218EE" w:rsidP="008B7CBF">
      <w:pPr>
        <w:spacing w:after="0" w:line="240" w:lineRule="auto"/>
      </w:pPr>
      <w:r>
        <w:separator/>
      </w:r>
    </w:p>
  </w:endnote>
  <w:endnote w:type="continuationSeparator" w:id="0">
    <w:p w14:paraId="645AA658" w14:textId="77777777" w:rsidR="00B218EE" w:rsidRDefault="00B218EE" w:rsidP="008B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510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95158" w14:textId="1C7B3137" w:rsidR="00B82371" w:rsidRDefault="00780446">
        <w:pPr>
          <w:pStyle w:val="Footer"/>
          <w:jc w:val="right"/>
        </w:pPr>
        <w:r>
          <w:t>1</w:t>
        </w:r>
      </w:p>
    </w:sdtContent>
  </w:sdt>
  <w:p w14:paraId="45B2D8C5" w14:textId="77777777" w:rsidR="000E2FA1" w:rsidRDefault="000E2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392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FC660" w14:textId="0DC60CA0" w:rsidR="00F03523" w:rsidRDefault="00F035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|  </w:t>
        </w:r>
        <w:r>
          <w:t>Chapter 1</w:t>
        </w:r>
      </w:p>
    </w:sdtContent>
  </w:sdt>
  <w:p w14:paraId="6CC7F98F" w14:textId="77777777" w:rsidR="005B24EF" w:rsidRDefault="005B24EF" w:rsidP="00AA1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7242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EA818" w14:textId="4A66766B" w:rsidR="005B24EF" w:rsidRDefault="005B2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80B7D" w14:textId="77777777" w:rsidR="00E53BAC" w:rsidRDefault="00E5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8547" w14:textId="77777777" w:rsidR="00B218EE" w:rsidRDefault="00B218EE" w:rsidP="008B7CBF">
      <w:pPr>
        <w:spacing w:after="0" w:line="240" w:lineRule="auto"/>
      </w:pPr>
      <w:r>
        <w:separator/>
      </w:r>
    </w:p>
  </w:footnote>
  <w:footnote w:type="continuationSeparator" w:id="0">
    <w:p w14:paraId="3FD00A6E" w14:textId="77777777" w:rsidR="00B218EE" w:rsidRDefault="00B218EE" w:rsidP="008B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627"/>
    <w:multiLevelType w:val="hybridMultilevel"/>
    <w:tmpl w:val="1FF6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54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F8307A"/>
    <w:multiLevelType w:val="multilevel"/>
    <w:tmpl w:val="80A4A99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000000" w:themeColor="text1"/>
        <w:sz w:val="2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D05529"/>
    <w:multiLevelType w:val="hybridMultilevel"/>
    <w:tmpl w:val="B4B2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50C25"/>
    <w:multiLevelType w:val="hybridMultilevel"/>
    <w:tmpl w:val="279E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613C5"/>
    <w:multiLevelType w:val="hybridMultilevel"/>
    <w:tmpl w:val="4D0A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51588"/>
    <w:multiLevelType w:val="hybridMultilevel"/>
    <w:tmpl w:val="57549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16B21"/>
    <w:multiLevelType w:val="hybridMultilevel"/>
    <w:tmpl w:val="4E768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7F73"/>
    <w:multiLevelType w:val="hybridMultilevel"/>
    <w:tmpl w:val="613C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463A5"/>
    <w:multiLevelType w:val="hybridMultilevel"/>
    <w:tmpl w:val="1494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C42D5"/>
    <w:multiLevelType w:val="hybridMultilevel"/>
    <w:tmpl w:val="532E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A1A62"/>
    <w:multiLevelType w:val="hybridMultilevel"/>
    <w:tmpl w:val="9ABE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09696">
    <w:abstractNumId w:val="9"/>
  </w:num>
  <w:num w:numId="2" w16cid:durableId="694693007">
    <w:abstractNumId w:val="2"/>
  </w:num>
  <w:num w:numId="3" w16cid:durableId="1314944730">
    <w:abstractNumId w:val="2"/>
  </w:num>
  <w:num w:numId="4" w16cid:durableId="707873093">
    <w:abstractNumId w:val="2"/>
    <w:lvlOverride w:ilvl="0">
      <w:lvl w:ilvl="0">
        <w:start w:val="1"/>
        <w:numFmt w:val="decimal"/>
        <w:pStyle w:val="Heading1"/>
        <w:suff w:val="space"/>
        <w:lvlText w:val="Chapter %1"/>
        <w:lvlJc w:val="left"/>
        <w:pPr>
          <w:ind w:left="0" w:firstLine="0"/>
        </w:pPr>
        <w:rPr>
          <w:rFonts w:ascii="Times New Roman" w:hAnsi="Times New Roman" w:cs="Times" w:hint="default"/>
          <w:b/>
          <w:i w:val="0"/>
          <w:color w:val="000000" w:themeColor="text1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color w:val="000000" w:themeColor="text1"/>
          <w:sz w:val="32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olor w:val="000000" w:themeColor="text1"/>
          <w:sz w:val="2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5" w16cid:durableId="818379582">
    <w:abstractNumId w:val="8"/>
  </w:num>
  <w:num w:numId="6" w16cid:durableId="323317686">
    <w:abstractNumId w:val="2"/>
    <w:lvlOverride w:ilvl="0">
      <w:lvl w:ilvl="0">
        <w:start w:val="1"/>
        <w:numFmt w:val="decimal"/>
        <w:pStyle w:val="Heading1"/>
        <w:suff w:val="space"/>
        <w:lvlText w:val="Chapter %1"/>
        <w:lvlJc w:val="left"/>
        <w:pPr>
          <w:ind w:left="0" w:firstLine="0"/>
        </w:pPr>
        <w:rPr>
          <w:rFonts w:ascii="Times New Roman" w:hAnsi="Times New Roman" w:cs="Times" w:hint="default"/>
          <w:b/>
          <w:i w:val="0"/>
          <w:color w:val="000000" w:themeColor="text1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color w:val="000000" w:themeColor="text1"/>
          <w:sz w:val="32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color w:val="000000" w:themeColor="text1"/>
          <w:sz w:val="32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 w16cid:durableId="810102262">
    <w:abstractNumId w:val="11"/>
  </w:num>
  <w:num w:numId="8" w16cid:durableId="467167634">
    <w:abstractNumId w:val="10"/>
  </w:num>
  <w:num w:numId="9" w16cid:durableId="1081172275">
    <w:abstractNumId w:val="4"/>
  </w:num>
  <w:num w:numId="10" w16cid:durableId="1604806059">
    <w:abstractNumId w:val="3"/>
  </w:num>
  <w:num w:numId="11" w16cid:durableId="1081680142">
    <w:abstractNumId w:val="1"/>
  </w:num>
  <w:num w:numId="12" w16cid:durableId="540410417">
    <w:abstractNumId w:val="7"/>
  </w:num>
  <w:num w:numId="13" w16cid:durableId="1561087192">
    <w:abstractNumId w:val="5"/>
  </w:num>
  <w:num w:numId="14" w16cid:durableId="1465538927">
    <w:abstractNumId w:val="6"/>
  </w:num>
  <w:num w:numId="15" w16cid:durableId="15160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E1"/>
    <w:rsid w:val="000004A6"/>
    <w:rsid w:val="0000088E"/>
    <w:rsid w:val="00001B82"/>
    <w:rsid w:val="00003962"/>
    <w:rsid w:val="00004AF0"/>
    <w:rsid w:val="00010613"/>
    <w:rsid w:val="000129BB"/>
    <w:rsid w:val="00015239"/>
    <w:rsid w:val="000234EF"/>
    <w:rsid w:val="0002575B"/>
    <w:rsid w:val="00031499"/>
    <w:rsid w:val="00036EA8"/>
    <w:rsid w:val="00040FDD"/>
    <w:rsid w:val="00043985"/>
    <w:rsid w:val="0004683C"/>
    <w:rsid w:val="00047AF6"/>
    <w:rsid w:val="00051268"/>
    <w:rsid w:val="00053B8C"/>
    <w:rsid w:val="00055256"/>
    <w:rsid w:val="00071D56"/>
    <w:rsid w:val="00074446"/>
    <w:rsid w:val="000778F3"/>
    <w:rsid w:val="00084FF1"/>
    <w:rsid w:val="0008625D"/>
    <w:rsid w:val="00090D3E"/>
    <w:rsid w:val="00092377"/>
    <w:rsid w:val="000939D0"/>
    <w:rsid w:val="000944BD"/>
    <w:rsid w:val="000974CD"/>
    <w:rsid w:val="000A088E"/>
    <w:rsid w:val="000A0D3F"/>
    <w:rsid w:val="000B08D2"/>
    <w:rsid w:val="000B0A21"/>
    <w:rsid w:val="000B3B73"/>
    <w:rsid w:val="000C60AE"/>
    <w:rsid w:val="000D122A"/>
    <w:rsid w:val="000D5676"/>
    <w:rsid w:val="000E2FA1"/>
    <w:rsid w:val="000E4C04"/>
    <w:rsid w:val="000E4DCE"/>
    <w:rsid w:val="000F2A05"/>
    <w:rsid w:val="00106B21"/>
    <w:rsid w:val="00114A28"/>
    <w:rsid w:val="00115B2F"/>
    <w:rsid w:val="00117220"/>
    <w:rsid w:val="0012070A"/>
    <w:rsid w:val="00124D31"/>
    <w:rsid w:val="00134863"/>
    <w:rsid w:val="00134912"/>
    <w:rsid w:val="001416B8"/>
    <w:rsid w:val="00150759"/>
    <w:rsid w:val="00160596"/>
    <w:rsid w:val="00162C53"/>
    <w:rsid w:val="001652DE"/>
    <w:rsid w:val="00170ECC"/>
    <w:rsid w:val="00172DE9"/>
    <w:rsid w:val="00176C73"/>
    <w:rsid w:val="00177975"/>
    <w:rsid w:val="001813CD"/>
    <w:rsid w:val="00183D4C"/>
    <w:rsid w:val="001943EA"/>
    <w:rsid w:val="00195259"/>
    <w:rsid w:val="001A16D1"/>
    <w:rsid w:val="001A1EA6"/>
    <w:rsid w:val="001A40DE"/>
    <w:rsid w:val="001C1659"/>
    <w:rsid w:val="001C362C"/>
    <w:rsid w:val="001C3884"/>
    <w:rsid w:val="001D225E"/>
    <w:rsid w:val="001D32A9"/>
    <w:rsid w:val="001D48D3"/>
    <w:rsid w:val="001D4A4F"/>
    <w:rsid w:val="001D60CF"/>
    <w:rsid w:val="001E6F66"/>
    <w:rsid w:val="001F6548"/>
    <w:rsid w:val="00200AFC"/>
    <w:rsid w:val="00204CB5"/>
    <w:rsid w:val="00210A36"/>
    <w:rsid w:val="002118FA"/>
    <w:rsid w:val="00214316"/>
    <w:rsid w:val="00227E83"/>
    <w:rsid w:val="00234EA8"/>
    <w:rsid w:val="002517E2"/>
    <w:rsid w:val="00262FE7"/>
    <w:rsid w:val="00275452"/>
    <w:rsid w:val="00276A7D"/>
    <w:rsid w:val="00277F9E"/>
    <w:rsid w:val="00281580"/>
    <w:rsid w:val="00282CF9"/>
    <w:rsid w:val="00285744"/>
    <w:rsid w:val="002978C3"/>
    <w:rsid w:val="002A1588"/>
    <w:rsid w:val="002A6242"/>
    <w:rsid w:val="002B080B"/>
    <w:rsid w:val="002C4082"/>
    <w:rsid w:val="002C5F07"/>
    <w:rsid w:val="002D0F00"/>
    <w:rsid w:val="002D5DB9"/>
    <w:rsid w:val="002E425D"/>
    <w:rsid w:val="002E48B9"/>
    <w:rsid w:val="002E5681"/>
    <w:rsid w:val="002F4FD6"/>
    <w:rsid w:val="00300585"/>
    <w:rsid w:val="00303876"/>
    <w:rsid w:val="003044BC"/>
    <w:rsid w:val="00305C08"/>
    <w:rsid w:val="003101BF"/>
    <w:rsid w:val="003110BC"/>
    <w:rsid w:val="00313FBE"/>
    <w:rsid w:val="00326554"/>
    <w:rsid w:val="00326A33"/>
    <w:rsid w:val="003309D6"/>
    <w:rsid w:val="00330A68"/>
    <w:rsid w:val="003402A7"/>
    <w:rsid w:val="00343304"/>
    <w:rsid w:val="00344717"/>
    <w:rsid w:val="003463E9"/>
    <w:rsid w:val="00354EAD"/>
    <w:rsid w:val="003742FF"/>
    <w:rsid w:val="00375221"/>
    <w:rsid w:val="003754DC"/>
    <w:rsid w:val="00391276"/>
    <w:rsid w:val="003B0511"/>
    <w:rsid w:val="003B3D66"/>
    <w:rsid w:val="003C56B2"/>
    <w:rsid w:val="003C6D54"/>
    <w:rsid w:val="003E553E"/>
    <w:rsid w:val="003E647F"/>
    <w:rsid w:val="003F16B8"/>
    <w:rsid w:val="003F5A34"/>
    <w:rsid w:val="00403BD5"/>
    <w:rsid w:val="0040721D"/>
    <w:rsid w:val="00413189"/>
    <w:rsid w:val="004142C8"/>
    <w:rsid w:val="00414BF9"/>
    <w:rsid w:val="00417069"/>
    <w:rsid w:val="00425C9E"/>
    <w:rsid w:val="004267F7"/>
    <w:rsid w:val="00430651"/>
    <w:rsid w:val="00452226"/>
    <w:rsid w:val="00455058"/>
    <w:rsid w:val="00455646"/>
    <w:rsid w:val="0046113B"/>
    <w:rsid w:val="00461F1A"/>
    <w:rsid w:val="004678CB"/>
    <w:rsid w:val="0047048F"/>
    <w:rsid w:val="004729CD"/>
    <w:rsid w:val="00477475"/>
    <w:rsid w:val="00480202"/>
    <w:rsid w:val="00481E5B"/>
    <w:rsid w:val="00487CF0"/>
    <w:rsid w:val="004960AF"/>
    <w:rsid w:val="004A119A"/>
    <w:rsid w:val="004A37D1"/>
    <w:rsid w:val="004B5F78"/>
    <w:rsid w:val="004C16BD"/>
    <w:rsid w:val="004C34B1"/>
    <w:rsid w:val="004C5A52"/>
    <w:rsid w:val="004C68DC"/>
    <w:rsid w:val="004D415C"/>
    <w:rsid w:val="004D42B0"/>
    <w:rsid w:val="004E0784"/>
    <w:rsid w:val="004E19F7"/>
    <w:rsid w:val="004E3F59"/>
    <w:rsid w:val="004E42E1"/>
    <w:rsid w:val="004E546A"/>
    <w:rsid w:val="004E57DE"/>
    <w:rsid w:val="004F283A"/>
    <w:rsid w:val="004F7E89"/>
    <w:rsid w:val="0050016A"/>
    <w:rsid w:val="00505DAD"/>
    <w:rsid w:val="005135EA"/>
    <w:rsid w:val="005154D6"/>
    <w:rsid w:val="005164BA"/>
    <w:rsid w:val="00521116"/>
    <w:rsid w:val="00525588"/>
    <w:rsid w:val="00525ECF"/>
    <w:rsid w:val="005354FA"/>
    <w:rsid w:val="00541FE6"/>
    <w:rsid w:val="00543A1C"/>
    <w:rsid w:val="00543E80"/>
    <w:rsid w:val="00544096"/>
    <w:rsid w:val="00562CB0"/>
    <w:rsid w:val="0056446A"/>
    <w:rsid w:val="0056543D"/>
    <w:rsid w:val="00565E69"/>
    <w:rsid w:val="00575106"/>
    <w:rsid w:val="005778C5"/>
    <w:rsid w:val="00577BFA"/>
    <w:rsid w:val="005829AA"/>
    <w:rsid w:val="00587145"/>
    <w:rsid w:val="005924FF"/>
    <w:rsid w:val="00596303"/>
    <w:rsid w:val="005966BB"/>
    <w:rsid w:val="00596E29"/>
    <w:rsid w:val="005A17F9"/>
    <w:rsid w:val="005A67CD"/>
    <w:rsid w:val="005B1FB9"/>
    <w:rsid w:val="005B24EF"/>
    <w:rsid w:val="005B402E"/>
    <w:rsid w:val="005B4643"/>
    <w:rsid w:val="005B61D4"/>
    <w:rsid w:val="005C1056"/>
    <w:rsid w:val="005C2EDB"/>
    <w:rsid w:val="005C6B49"/>
    <w:rsid w:val="005D348B"/>
    <w:rsid w:val="005D4C30"/>
    <w:rsid w:val="00601707"/>
    <w:rsid w:val="00610126"/>
    <w:rsid w:val="006121FD"/>
    <w:rsid w:val="00615870"/>
    <w:rsid w:val="00625BCF"/>
    <w:rsid w:val="006262DF"/>
    <w:rsid w:val="00632B80"/>
    <w:rsid w:val="006378C8"/>
    <w:rsid w:val="0064514E"/>
    <w:rsid w:val="00650CE2"/>
    <w:rsid w:val="00651C07"/>
    <w:rsid w:val="0065604C"/>
    <w:rsid w:val="0065682E"/>
    <w:rsid w:val="006635BB"/>
    <w:rsid w:val="00673C0C"/>
    <w:rsid w:val="0068061E"/>
    <w:rsid w:val="00680FF0"/>
    <w:rsid w:val="006821E6"/>
    <w:rsid w:val="00682800"/>
    <w:rsid w:val="0068464B"/>
    <w:rsid w:val="00684C6D"/>
    <w:rsid w:val="006901F9"/>
    <w:rsid w:val="006A26A7"/>
    <w:rsid w:val="006E07BA"/>
    <w:rsid w:val="006E2FE9"/>
    <w:rsid w:val="006E7F25"/>
    <w:rsid w:val="006F1359"/>
    <w:rsid w:val="006F29B7"/>
    <w:rsid w:val="006F4666"/>
    <w:rsid w:val="00716F30"/>
    <w:rsid w:val="00717877"/>
    <w:rsid w:val="00720AE6"/>
    <w:rsid w:val="00723517"/>
    <w:rsid w:val="00725398"/>
    <w:rsid w:val="00732295"/>
    <w:rsid w:val="007322E2"/>
    <w:rsid w:val="0073429E"/>
    <w:rsid w:val="00737750"/>
    <w:rsid w:val="00740FFB"/>
    <w:rsid w:val="00743A32"/>
    <w:rsid w:val="00743C1A"/>
    <w:rsid w:val="007649C6"/>
    <w:rsid w:val="00765342"/>
    <w:rsid w:val="0077101D"/>
    <w:rsid w:val="007720C9"/>
    <w:rsid w:val="007737FF"/>
    <w:rsid w:val="00773C54"/>
    <w:rsid w:val="00775AF6"/>
    <w:rsid w:val="00780446"/>
    <w:rsid w:val="00780961"/>
    <w:rsid w:val="0078123B"/>
    <w:rsid w:val="00781EB0"/>
    <w:rsid w:val="00784D85"/>
    <w:rsid w:val="00786C57"/>
    <w:rsid w:val="0079020A"/>
    <w:rsid w:val="00796B57"/>
    <w:rsid w:val="007B313F"/>
    <w:rsid w:val="007B37F0"/>
    <w:rsid w:val="007B5B87"/>
    <w:rsid w:val="007C6079"/>
    <w:rsid w:val="007C614A"/>
    <w:rsid w:val="007C74D9"/>
    <w:rsid w:val="007D28BC"/>
    <w:rsid w:val="007D494A"/>
    <w:rsid w:val="007D6604"/>
    <w:rsid w:val="007D6621"/>
    <w:rsid w:val="007D67E1"/>
    <w:rsid w:val="007D7A79"/>
    <w:rsid w:val="007E0131"/>
    <w:rsid w:val="007F2B3F"/>
    <w:rsid w:val="00822CD6"/>
    <w:rsid w:val="00823F95"/>
    <w:rsid w:val="0082401E"/>
    <w:rsid w:val="008300B6"/>
    <w:rsid w:val="00832775"/>
    <w:rsid w:val="0083309E"/>
    <w:rsid w:val="00847214"/>
    <w:rsid w:val="008558DF"/>
    <w:rsid w:val="00863482"/>
    <w:rsid w:val="0086381D"/>
    <w:rsid w:val="008670DF"/>
    <w:rsid w:val="00870506"/>
    <w:rsid w:val="00882D87"/>
    <w:rsid w:val="00885278"/>
    <w:rsid w:val="008869ED"/>
    <w:rsid w:val="0089217C"/>
    <w:rsid w:val="008962F4"/>
    <w:rsid w:val="008A00DD"/>
    <w:rsid w:val="008A2771"/>
    <w:rsid w:val="008A6256"/>
    <w:rsid w:val="008B633F"/>
    <w:rsid w:val="008B72C4"/>
    <w:rsid w:val="008B7CBF"/>
    <w:rsid w:val="008C4191"/>
    <w:rsid w:val="008C4B8D"/>
    <w:rsid w:val="008C6FFB"/>
    <w:rsid w:val="008D3CC5"/>
    <w:rsid w:val="008D4B21"/>
    <w:rsid w:val="008D70E3"/>
    <w:rsid w:val="008D7FA1"/>
    <w:rsid w:val="008E6553"/>
    <w:rsid w:val="008E6F47"/>
    <w:rsid w:val="008E706E"/>
    <w:rsid w:val="008E7CC7"/>
    <w:rsid w:val="008F095E"/>
    <w:rsid w:val="008F0B71"/>
    <w:rsid w:val="008F1788"/>
    <w:rsid w:val="008F2EEF"/>
    <w:rsid w:val="008F362F"/>
    <w:rsid w:val="008F6D7F"/>
    <w:rsid w:val="009041AD"/>
    <w:rsid w:val="009068C1"/>
    <w:rsid w:val="00912474"/>
    <w:rsid w:val="009224BA"/>
    <w:rsid w:val="0092650D"/>
    <w:rsid w:val="00933431"/>
    <w:rsid w:val="00955C0A"/>
    <w:rsid w:val="00964B7F"/>
    <w:rsid w:val="00967B9A"/>
    <w:rsid w:val="00974314"/>
    <w:rsid w:val="0097740B"/>
    <w:rsid w:val="0097789F"/>
    <w:rsid w:val="00981474"/>
    <w:rsid w:val="00982699"/>
    <w:rsid w:val="0099048B"/>
    <w:rsid w:val="009922E4"/>
    <w:rsid w:val="009951EE"/>
    <w:rsid w:val="00996CA6"/>
    <w:rsid w:val="009A0D5C"/>
    <w:rsid w:val="009A0EEC"/>
    <w:rsid w:val="009A3276"/>
    <w:rsid w:val="009A44B9"/>
    <w:rsid w:val="009B53FC"/>
    <w:rsid w:val="009B5CEB"/>
    <w:rsid w:val="009C310E"/>
    <w:rsid w:val="009C5D3D"/>
    <w:rsid w:val="009C7816"/>
    <w:rsid w:val="009D0D97"/>
    <w:rsid w:val="009D2101"/>
    <w:rsid w:val="009D57E0"/>
    <w:rsid w:val="009D7783"/>
    <w:rsid w:val="009E30F2"/>
    <w:rsid w:val="009E4122"/>
    <w:rsid w:val="009E58A7"/>
    <w:rsid w:val="009F11B9"/>
    <w:rsid w:val="009F3268"/>
    <w:rsid w:val="009F4009"/>
    <w:rsid w:val="00A00EF8"/>
    <w:rsid w:val="00A01752"/>
    <w:rsid w:val="00A06594"/>
    <w:rsid w:val="00A10435"/>
    <w:rsid w:val="00A1087B"/>
    <w:rsid w:val="00A11951"/>
    <w:rsid w:val="00A13DEE"/>
    <w:rsid w:val="00A203B4"/>
    <w:rsid w:val="00A30A78"/>
    <w:rsid w:val="00A3525D"/>
    <w:rsid w:val="00A379D5"/>
    <w:rsid w:val="00A4043C"/>
    <w:rsid w:val="00A4598F"/>
    <w:rsid w:val="00A45BBC"/>
    <w:rsid w:val="00A527FD"/>
    <w:rsid w:val="00A54A18"/>
    <w:rsid w:val="00A62181"/>
    <w:rsid w:val="00A74B5C"/>
    <w:rsid w:val="00A75B10"/>
    <w:rsid w:val="00A75E94"/>
    <w:rsid w:val="00A81013"/>
    <w:rsid w:val="00A81D98"/>
    <w:rsid w:val="00A825FF"/>
    <w:rsid w:val="00A827B9"/>
    <w:rsid w:val="00A86D0E"/>
    <w:rsid w:val="00A8773F"/>
    <w:rsid w:val="00A87A4B"/>
    <w:rsid w:val="00A94689"/>
    <w:rsid w:val="00A979F1"/>
    <w:rsid w:val="00AA17B7"/>
    <w:rsid w:val="00AA5730"/>
    <w:rsid w:val="00AA6E50"/>
    <w:rsid w:val="00AA708B"/>
    <w:rsid w:val="00AB1A65"/>
    <w:rsid w:val="00AB224F"/>
    <w:rsid w:val="00AB41DD"/>
    <w:rsid w:val="00AC5BB5"/>
    <w:rsid w:val="00AD24C5"/>
    <w:rsid w:val="00AE3824"/>
    <w:rsid w:val="00AE7B47"/>
    <w:rsid w:val="00AF52F0"/>
    <w:rsid w:val="00AF5D0A"/>
    <w:rsid w:val="00AF693D"/>
    <w:rsid w:val="00B017D7"/>
    <w:rsid w:val="00B1152A"/>
    <w:rsid w:val="00B123B3"/>
    <w:rsid w:val="00B1625B"/>
    <w:rsid w:val="00B218EE"/>
    <w:rsid w:val="00B22D3E"/>
    <w:rsid w:val="00B2369B"/>
    <w:rsid w:val="00B23B9E"/>
    <w:rsid w:val="00B269CB"/>
    <w:rsid w:val="00B26C12"/>
    <w:rsid w:val="00B4154E"/>
    <w:rsid w:val="00B4486F"/>
    <w:rsid w:val="00B46056"/>
    <w:rsid w:val="00B46D77"/>
    <w:rsid w:val="00B53F97"/>
    <w:rsid w:val="00B55621"/>
    <w:rsid w:val="00B57FCA"/>
    <w:rsid w:val="00B645EE"/>
    <w:rsid w:val="00B65958"/>
    <w:rsid w:val="00B65F04"/>
    <w:rsid w:val="00B72A37"/>
    <w:rsid w:val="00B7432A"/>
    <w:rsid w:val="00B80C2A"/>
    <w:rsid w:val="00B82371"/>
    <w:rsid w:val="00B8683B"/>
    <w:rsid w:val="00B87696"/>
    <w:rsid w:val="00B92710"/>
    <w:rsid w:val="00BA33B1"/>
    <w:rsid w:val="00BA4044"/>
    <w:rsid w:val="00BA52DC"/>
    <w:rsid w:val="00BC3BAA"/>
    <w:rsid w:val="00BD0CDB"/>
    <w:rsid w:val="00BD5B0C"/>
    <w:rsid w:val="00BD6372"/>
    <w:rsid w:val="00BD7D91"/>
    <w:rsid w:val="00BE5A97"/>
    <w:rsid w:val="00BF5F6B"/>
    <w:rsid w:val="00C138EE"/>
    <w:rsid w:val="00C21F5B"/>
    <w:rsid w:val="00C26AD9"/>
    <w:rsid w:val="00C33BFC"/>
    <w:rsid w:val="00C36C33"/>
    <w:rsid w:val="00C40386"/>
    <w:rsid w:val="00C41C3B"/>
    <w:rsid w:val="00C456F2"/>
    <w:rsid w:val="00C477B3"/>
    <w:rsid w:val="00C556D0"/>
    <w:rsid w:val="00C55B17"/>
    <w:rsid w:val="00C621DB"/>
    <w:rsid w:val="00C6302F"/>
    <w:rsid w:val="00C63656"/>
    <w:rsid w:val="00C66524"/>
    <w:rsid w:val="00C71246"/>
    <w:rsid w:val="00C71732"/>
    <w:rsid w:val="00C80DCD"/>
    <w:rsid w:val="00C81F52"/>
    <w:rsid w:val="00C865F3"/>
    <w:rsid w:val="00C96E7B"/>
    <w:rsid w:val="00CA6FC9"/>
    <w:rsid w:val="00CB7EDA"/>
    <w:rsid w:val="00CC0DEB"/>
    <w:rsid w:val="00CD0066"/>
    <w:rsid w:val="00CD5F9F"/>
    <w:rsid w:val="00CE0589"/>
    <w:rsid w:val="00CE2C4D"/>
    <w:rsid w:val="00CE4DC7"/>
    <w:rsid w:val="00CF2AA4"/>
    <w:rsid w:val="00CF2F6D"/>
    <w:rsid w:val="00CF4222"/>
    <w:rsid w:val="00CF44BA"/>
    <w:rsid w:val="00CF60C7"/>
    <w:rsid w:val="00CF75E4"/>
    <w:rsid w:val="00D00ACD"/>
    <w:rsid w:val="00D110E5"/>
    <w:rsid w:val="00D11179"/>
    <w:rsid w:val="00D114D1"/>
    <w:rsid w:val="00D1375A"/>
    <w:rsid w:val="00D13F49"/>
    <w:rsid w:val="00D22348"/>
    <w:rsid w:val="00D34AA4"/>
    <w:rsid w:val="00D34EF6"/>
    <w:rsid w:val="00D37112"/>
    <w:rsid w:val="00D44794"/>
    <w:rsid w:val="00D4764B"/>
    <w:rsid w:val="00D5210E"/>
    <w:rsid w:val="00D54E91"/>
    <w:rsid w:val="00D5781A"/>
    <w:rsid w:val="00D62BBC"/>
    <w:rsid w:val="00D6517F"/>
    <w:rsid w:val="00D726BB"/>
    <w:rsid w:val="00D73E75"/>
    <w:rsid w:val="00D77CC7"/>
    <w:rsid w:val="00D815A9"/>
    <w:rsid w:val="00D87C80"/>
    <w:rsid w:val="00D92B80"/>
    <w:rsid w:val="00D93618"/>
    <w:rsid w:val="00D94308"/>
    <w:rsid w:val="00D951C4"/>
    <w:rsid w:val="00DA0C71"/>
    <w:rsid w:val="00DB07EC"/>
    <w:rsid w:val="00DB398A"/>
    <w:rsid w:val="00DB780D"/>
    <w:rsid w:val="00DC63DC"/>
    <w:rsid w:val="00DE560D"/>
    <w:rsid w:val="00DF6595"/>
    <w:rsid w:val="00DF7CEB"/>
    <w:rsid w:val="00E01254"/>
    <w:rsid w:val="00E022D1"/>
    <w:rsid w:val="00E068C2"/>
    <w:rsid w:val="00E06DC3"/>
    <w:rsid w:val="00E07383"/>
    <w:rsid w:val="00E2521C"/>
    <w:rsid w:val="00E276B6"/>
    <w:rsid w:val="00E3260D"/>
    <w:rsid w:val="00E36E89"/>
    <w:rsid w:val="00E418BE"/>
    <w:rsid w:val="00E53BAC"/>
    <w:rsid w:val="00E57D68"/>
    <w:rsid w:val="00E61939"/>
    <w:rsid w:val="00E6468E"/>
    <w:rsid w:val="00E65EB1"/>
    <w:rsid w:val="00E84878"/>
    <w:rsid w:val="00E86F89"/>
    <w:rsid w:val="00E87F8B"/>
    <w:rsid w:val="00E924BA"/>
    <w:rsid w:val="00E94B78"/>
    <w:rsid w:val="00EB168C"/>
    <w:rsid w:val="00EB2577"/>
    <w:rsid w:val="00EB4195"/>
    <w:rsid w:val="00EC14C8"/>
    <w:rsid w:val="00EC5E5D"/>
    <w:rsid w:val="00ED3D6F"/>
    <w:rsid w:val="00EE0B73"/>
    <w:rsid w:val="00EE2275"/>
    <w:rsid w:val="00EE666E"/>
    <w:rsid w:val="00EE686B"/>
    <w:rsid w:val="00EF2D04"/>
    <w:rsid w:val="00F011E3"/>
    <w:rsid w:val="00F01483"/>
    <w:rsid w:val="00F03523"/>
    <w:rsid w:val="00F143FC"/>
    <w:rsid w:val="00F14AED"/>
    <w:rsid w:val="00F15232"/>
    <w:rsid w:val="00F15697"/>
    <w:rsid w:val="00F21443"/>
    <w:rsid w:val="00F221F8"/>
    <w:rsid w:val="00F25609"/>
    <w:rsid w:val="00F307AB"/>
    <w:rsid w:val="00F334D7"/>
    <w:rsid w:val="00F3413C"/>
    <w:rsid w:val="00F40C42"/>
    <w:rsid w:val="00F42717"/>
    <w:rsid w:val="00F55DBB"/>
    <w:rsid w:val="00F57C36"/>
    <w:rsid w:val="00F60F41"/>
    <w:rsid w:val="00F66551"/>
    <w:rsid w:val="00F71008"/>
    <w:rsid w:val="00F72916"/>
    <w:rsid w:val="00F733E4"/>
    <w:rsid w:val="00F75B84"/>
    <w:rsid w:val="00F76770"/>
    <w:rsid w:val="00F81786"/>
    <w:rsid w:val="00F8639C"/>
    <w:rsid w:val="00F92484"/>
    <w:rsid w:val="00F95265"/>
    <w:rsid w:val="00F95E46"/>
    <w:rsid w:val="00FA04DA"/>
    <w:rsid w:val="00FA3C12"/>
    <w:rsid w:val="00FA4657"/>
    <w:rsid w:val="00FA7E76"/>
    <w:rsid w:val="00FB13F3"/>
    <w:rsid w:val="00FB1AF3"/>
    <w:rsid w:val="00FB46FF"/>
    <w:rsid w:val="00FD1594"/>
    <w:rsid w:val="00FD1996"/>
    <w:rsid w:val="00FD57B2"/>
    <w:rsid w:val="00FE31B1"/>
    <w:rsid w:val="00FF1ED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782F66"/>
  <w15:chartTrackingRefBased/>
  <w15:docId w15:val="{16FF62DF-15FC-4891-8171-5322E918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42"/>
  </w:style>
  <w:style w:type="paragraph" w:styleId="Heading1">
    <w:name w:val="heading 1"/>
    <w:basedOn w:val="Normal"/>
    <w:next w:val="Normal"/>
    <w:link w:val="Heading1Char"/>
    <w:uiPriority w:val="9"/>
    <w:qFormat/>
    <w:rsid w:val="004B5F7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1F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1F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06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2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42"/>
  </w:style>
  <w:style w:type="paragraph" w:styleId="Footer">
    <w:name w:val="footer"/>
    <w:basedOn w:val="Normal"/>
    <w:link w:val="FooterChar"/>
    <w:uiPriority w:val="99"/>
    <w:unhideWhenUsed/>
    <w:rsid w:val="002A62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42"/>
  </w:style>
  <w:style w:type="character" w:customStyle="1" w:styleId="Heading1Char">
    <w:name w:val="Heading 1 Char"/>
    <w:basedOn w:val="DefaultParagraphFont"/>
    <w:link w:val="Heading1"/>
    <w:uiPriority w:val="9"/>
    <w:rsid w:val="004B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1F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408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C40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08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85744"/>
    <w:pPr>
      <w:outlineLvl w:val="9"/>
    </w:pPr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21FD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F5A34"/>
    <w:pPr>
      <w:spacing w:after="100"/>
      <w:ind w:left="440"/>
    </w:pPr>
  </w:style>
  <w:style w:type="table" w:styleId="TableGrid">
    <w:name w:val="Table Grid"/>
    <w:basedOn w:val="TableNormal"/>
    <w:uiPriority w:val="39"/>
    <w:rsid w:val="002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152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152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4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B7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B78"/>
    <w:rPr>
      <w:rFonts w:ascii="Times New Roman" w:hAnsi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1">
    <w:name w:val="Table Grid1"/>
    <w:basedOn w:val="TableNormal"/>
    <w:next w:val="TableGrid"/>
    <w:uiPriority w:val="59"/>
    <w:rsid w:val="002A6242"/>
    <w:pPr>
      <w:spacing w:after="0" w:line="240" w:lineRule="auto"/>
    </w:pPr>
    <w:rPr>
      <w:rFonts w:eastAsia="Times New Roman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6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OneDrive\Documents\1-collage\pptx%20templete\FIELD%20SPECIFICA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AC60DC565142E3BACF5C3BF532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D5A3F-4709-4BE8-95FF-9A036A18AABB}"/>
      </w:docPartPr>
      <w:docPartBody>
        <w:p w:rsidR="004A78DF" w:rsidRDefault="002A5E62" w:rsidP="002A5E62">
          <w:pPr>
            <w:pStyle w:val="B5AC60DC565142E3BACF5C3BF532D344"/>
          </w:pPr>
          <w:r w:rsidRPr="00A20342">
            <w:rPr>
              <w:rStyle w:val="PlaceholderText"/>
            </w:rPr>
            <w:t>Click or tap to enter a date.</w:t>
          </w:r>
        </w:p>
      </w:docPartBody>
    </w:docPart>
    <w:docPart>
      <w:docPartPr>
        <w:name w:val="6D341EC1E5B04676A9BF0E8740DED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58B3-16E0-4C97-975D-D911639404F8}"/>
      </w:docPartPr>
      <w:docPartBody>
        <w:p w:rsidR="004A78DF" w:rsidRDefault="002A5E62" w:rsidP="002A5E62">
          <w:pPr>
            <w:pStyle w:val="6D341EC1E5B04676A9BF0E8740DED898"/>
          </w:pPr>
          <w:r w:rsidRPr="00A20342">
            <w:rPr>
              <w:rStyle w:val="PlaceholderText"/>
            </w:rPr>
            <w:t>Click or tap to enter a date.</w:t>
          </w:r>
        </w:p>
      </w:docPartBody>
    </w:docPart>
    <w:docPart>
      <w:docPartPr>
        <w:name w:val="CDC9678571A243B8A1093F2D115B7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F4CF6-B3D8-4AEA-91C7-F2991EBB2C26}"/>
      </w:docPartPr>
      <w:docPartBody>
        <w:p w:rsidR="004A78DF" w:rsidRDefault="002A5E62" w:rsidP="002A5E62">
          <w:pPr>
            <w:pStyle w:val="CDC9678571A243B8A1093F2D115B7DF0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56DBBC85B04B5BB910A4357B54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0A4C-F609-46FF-B9A3-571D698995BA}"/>
      </w:docPartPr>
      <w:docPartBody>
        <w:p w:rsidR="004A78DF" w:rsidRDefault="002A5E62" w:rsidP="002A5E62">
          <w:pPr>
            <w:pStyle w:val="6656DBBC85B04B5BB910A4357B54752F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45B6CB76B400CB4292ADCAF65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C8B-2755-4D58-9B8E-7CC92BD5CEEF}"/>
      </w:docPartPr>
      <w:docPartBody>
        <w:p w:rsidR="004A78DF" w:rsidRDefault="002A5E62" w:rsidP="002A5E62">
          <w:pPr>
            <w:pStyle w:val="DE345B6CB76B400CB4292ADCAF65757E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2DF01AD6F4B5CBE12DBEF3109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45393-793F-482D-BF2C-2E8222C0A6CE}"/>
      </w:docPartPr>
      <w:docPartBody>
        <w:p w:rsidR="004A78DF" w:rsidRDefault="002A5E62" w:rsidP="002A5E62">
          <w:pPr>
            <w:pStyle w:val="36F2DF01AD6F4B5CBE12DBEF31091007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78980-99D7-4041-B3B4-360E1719723D}"/>
      </w:docPartPr>
      <w:docPartBody>
        <w:p w:rsidR="004A78DF" w:rsidRDefault="002A5E62">
          <w:r w:rsidRPr="00C96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C28CEC28C463B9CC2DA986C1D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F1867-465E-4115-AEB6-84BBE9A6A3FB}"/>
      </w:docPartPr>
      <w:docPartBody>
        <w:p w:rsidR="004A78DF" w:rsidRDefault="002A5E62" w:rsidP="002A5E62">
          <w:pPr>
            <w:pStyle w:val="6B7C28CEC28C463B9CC2DA986C1D2CC6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A925FD0F5B453C9B9415DFD29CC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CDDD4-9B0F-4857-8033-D37E31A2B4C1}"/>
      </w:docPartPr>
      <w:docPartBody>
        <w:p w:rsidR="004A78DF" w:rsidRDefault="002A5E62" w:rsidP="002A5E62">
          <w:pPr>
            <w:pStyle w:val="A2A925FD0F5B453C9B9415DFD29CCF90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1356C5EE604651A8D5937F48253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79E5-612D-4B2B-BA34-CA3D0CA17386}"/>
      </w:docPartPr>
      <w:docPartBody>
        <w:p w:rsidR="004A78DF" w:rsidRDefault="002A5E62" w:rsidP="002A5E62">
          <w:pPr>
            <w:pStyle w:val="3E1356C5EE604651A8D5937F48253228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CE46C89B674A46A7BC733EA171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E4CB-12D7-4BAD-9915-25E275FE1C82}"/>
      </w:docPartPr>
      <w:docPartBody>
        <w:p w:rsidR="004A78DF" w:rsidRDefault="002A5E62" w:rsidP="002A5E62">
          <w:pPr>
            <w:pStyle w:val="63CE46C89B674A46A7BC733EA171059D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8575F5E7F04F12B63B2AAA01243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4223-292A-4E79-A46B-B0014EDF61D4}"/>
      </w:docPartPr>
      <w:docPartBody>
        <w:p w:rsidR="004A78DF" w:rsidRDefault="002A5E62" w:rsidP="002A5E62">
          <w:pPr>
            <w:pStyle w:val="FC8575F5E7F04F12B63B2AAA012430F0"/>
          </w:pPr>
          <w:r w:rsidRPr="00A203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62"/>
    <w:rsid w:val="002A5E62"/>
    <w:rsid w:val="004A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8DF"/>
    <w:rPr>
      <w:color w:val="808080"/>
    </w:rPr>
  </w:style>
  <w:style w:type="paragraph" w:customStyle="1" w:styleId="110BC7F5153B4AF2BB0F1606F5C504C6">
    <w:name w:val="110BC7F5153B4AF2BB0F1606F5C504C6"/>
    <w:rsid w:val="004A78DF"/>
  </w:style>
  <w:style w:type="paragraph" w:customStyle="1" w:styleId="CE79BD3044934242A4C489BDB76194E6">
    <w:name w:val="CE79BD3044934242A4C489BDB76194E6"/>
    <w:rsid w:val="004A78DF"/>
  </w:style>
  <w:style w:type="paragraph" w:customStyle="1" w:styleId="C2C94841449440028E5878ECDC065219">
    <w:name w:val="C2C94841449440028E5878ECDC065219"/>
    <w:rsid w:val="004A78DF"/>
  </w:style>
  <w:style w:type="paragraph" w:customStyle="1" w:styleId="D4979B3F3681449F97E5E2FACFFB5AE2">
    <w:name w:val="D4979B3F3681449F97E5E2FACFFB5AE2"/>
    <w:rsid w:val="004A78DF"/>
  </w:style>
  <w:style w:type="paragraph" w:customStyle="1" w:styleId="B5AC60DC565142E3BACF5C3BF532D344">
    <w:name w:val="B5AC60DC565142E3BACF5C3BF532D344"/>
    <w:rsid w:val="002A5E62"/>
  </w:style>
  <w:style w:type="paragraph" w:customStyle="1" w:styleId="6D341EC1E5B04676A9BF0E8740DED898">
    <w:name w:val="6D341EC1E5B04676A9BF0E8740DED898"/>
    <w:rsid w:val="002A5E62"/>
  </w:style>
  <w:style w:type="paragraph" w:customStyle="1" w:styleId="CDC9678571A243B8A1093F2D115B7DF0">
    <w:name w:val="CDC9678571A243B8A1093F2D115B7DF0"/>
    <w:rsid w:val="002A5E62"/>
  </w:style>
  <w:style w:type="paragraph" w:customStyle="1" w:styleId="6656DBBC85B04B5BB910A4357B54752F">
    <w:name w:val="6656DBBC85B04B5BB910A4357B54752F"/>
    <w:rsid w:val="002A5E62"/>
  </w:style>
  <w:style w:type="paragraph" w:customStyle="1" w:styleId="DE345B6CB76B400CB4292ADCAF65757E">
    <w:name w:val="DE345B6CB76B400CB4292ADCAF65757E"/>
    <w:rsid w:val="002A5E62"/>
  </w:style>
  <w:style w:type="paragraph" w:customStyle="1" w:styleId="36F2DF01AD6F4B5CBE12DBEF31091007">
    <w:name w:val="36F2DF01AD6F4B5CBE12DBEF31091007"/>
    <w:rsid w:val="002A5E62"/>
  </w:style>
  <w:style w:type="paragraph" w:customStyle="1" w:styleId="6B7C28CEC28C463B9CC2DA986C1D2CC6">
    <w:name w:val="6B7C28CEC28C463B9CC2DA986C1D2CC6"/>
    <w:rsid w:val="002A5E62"/>
  </w:style>
  <w:style w:type="paragraph" w:customStyle="1" w:styleId="A2A925FD0F5B453C9B9415DFD29CCF90">
    <w:name w:val="A2A925FD0F5B453C9B9415DFD29CCF90"/>
    <w:rsid w:val="002A5E62"/>
  </w:style>
  <w:style w:type="paragraph" w:customStyle="1" w:styleId="3E1356C5EE604651A8D5937F48253228">
    <w:name w:val="3E1356C5EE604651A8D5937F48253228"/>
    <w:rsid w:val="002A5E62"/>
  </w:style>
  <w:style w:type="paragraph" w:customStyle="1" w:styleId="63CE46C89B674A46A7BC733EA171059D">
    <w:name w:val="63CE46C89B674A46A7BC733EA171059D"/>
    <w:rsid w:val="002A5E62"/>
  </w:style>
  <w:style w:type="paragraph" w:customStyle="1" w:styleId="FC8575F5E7F04F12B63B2AAA012430F0">
    <w:name w:val="FC8575F5E7F04F12B63B2AAA012430F0"/>
    <w:rsid w:val="002A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BD02-E1F7-4377-9C09-B2F3FFA2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FIELD SPECIFICATIONS.dotx</Template>
  <TotalTime>747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 Ismail</dc:creator>
  <cp:keywords/>
  <dc:description/>
  <cp:lastModifiedBy>Ahmed Ahmed Ismail</cp:lastModifiedBy>
  <cp:revision>575</cp:revision>
  <dcterms:created xsi:type="dcterms:W3CDTF">2024-02-03T20:22:00Z</dcterms:created>
  <dcterms:modified xsi:type="dcterms:W3CDTF">2024-02-09T17:04:00Z</dcterms:modified>
</cp:coreProperties>
</file>